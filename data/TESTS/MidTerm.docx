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612" w:rsidRDefault="00B458FF" w:rsidP="00B458FF">
      <w:pPr>
        <w:pStyle w:val="Title"/>
      </w:pPr>
      <w:r>
        <w:t>CIS 225</w:t>
      </w:r>
    </w:p>
    <w:p w:rsidR="00B458FF" w:rsidRDefault="00B458FF" w:rsidP="00B458FF">
      <w:pPr>
        <w:pStyle w:val="Subtitle"/>
      </w:pPr>
      <w:proofErr w:type="spellStart"/>
      <w:r>
        <w:t>MidTerm</w:t>
      </w:r>
      <w:proofErr w:type="spellEnd"/>
      <w:r>
        <w:t xml:space="preserve"> Exam – Patient Log</w:t>
      </w:r>
    </w:p>
    <w:p w:rsidR="00B458FF" w:rsidRDefault="00B458FF" w:rsidP="00B458FF">
      <w:pPr>
        <w:pStyle w:val="ListParagraph"/>
        <w:ind w:left="0"/>
      </w:pPr>
      <w:r>
        <w:t>The Nub’s Nob ski patrol needs a program that allows patrollers to enter incident information and generate reports.</w:t>
      </w:r>
    </w:p>
    <w:p w:rsidR="00B458FF" w:rsidRDefault="00B458FF" w:rsidP="00B458FF">
      <w:pPr>
        <w:pStyle w:val="ListParagraph"/>
        <w:ind w:left="0"/>
      </w:pPr>
      <w:r>
        <w:t>Read entire exam before starting your code.</w:t>
      </w:r>
    </w:p>
    <w:p w:rsidR="00B458FF" w:rsidRDefault="00B458FF" w:rsidP="00B458FF">
      <w:pPr>
        <w:pStyle w:val="ListParagraph"/>
        <w:ind w:left="0"/>
      </w:pPr>
    </w:p>
    <w:p w:rsidR="00B458FF" w:rsidRDefault="00B458FF" w:rsidP="00B458FF">
      <w:pPr>
        <w:pStyle w:val="ListParagraph"/>
        <w:ind w:left="0"/>
      </w:pPr>
      <w:r>
        <w:t>1.</w:t>
      </w:r>
      <w:r>
        <w:tab/>
        <w:t>Data entry – patient information</w:t>
      </w:r>
    </w:p>
    <w:p w:rsidR="00B458FF" w:rsidRDefault="00B458FF" w:rsidP="00B458FF">
      <w:pPr>
        <w:pStyle w:val="ListParagraph"/>
        <w:ind w:left="0"/>
      </w:pPr>
      <w:r>
        <w:tab/>
        <w:t>a.</w:t>
      </w:r>
      <w:r>
        <w:tab/>
        <w:t>Last name</w:t>
      </w:r>
    </w:p>
    <w:p w:rsidR="00B458FF" w:rsidRDefault="00B458FF" w:rsidP="00B458FF">
      <w:pPr>
        <w:pStyle w:val="ListParagraph"/>
        <w:ind w:left="0" w:firstLine="720"/>
      </w:pPr>
      <w:r>
        <w:t>b.</w:t>
      </w:r>
      <w:r>
        <w:tab/>
      </w:r>
      <w:bookmarkStart w:id="0" w:name="_GoBack"/>
      <w:bookmarkEnd w:id="0"/>
      <w:r>
        <w:t>First name</w:t>
      </w:r>
    </w:p>
    <w:p w:rsidR="00B458FF" w:rsidRDefault="00B458FF" w:rsidP="00B458FF">
      <w:pPr>
        <w:pStyle w:val="ListParagraph"/>
        <w:ind w:left="0"/>
      </w:pPr>
      <w:r>
        <w:tab/>
        <w:t>c.</w:t>
      </w:r>
      <w:r>
        <w:tab/>
        <w:t>Auto-generated unique 5-digit ID number</w:t>
      </w:r>
    </w:p>
    <w:p w:rsidR="00B458FF" w:rsidRDefault="00B458FF" w:rsidP="00B458FF">
      <w:pPr>
        <w:pStyle w:val="ListParagraph"/>
        <w:ind w:left="0"/>
      </w:pPr>
      <w:r>
        <w:tab/>
        <w:t>d.</w:t>
      </w:r>
      <w:r>
        <w:tab/>
        <w:t>Injury location: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i.</w:t>
      </w:r>
      <w:r>
        <w:tab/>
        <w:t>Arms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ii.</w:t>
      </w:r>
      <w:r>
        <w:tab/>
        <w:t>Abdomen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iii.</w:t>
      </w:r>
      <w:r>
        <w:tab/>
        <w:t>Head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iv.</w:t>
      </w:r>
      <w:r>
        <w:tab/>
        <w:t>Legs</w:t>
      </w:r>
    </w:p>
    <w:p w:rsidR="00B458FF" w:rsidRDefault="00B458FF" w:rsidP="00B458FF">
      <w:pPr>
        <w:pStyle w:val="ListParagraph"/>
        <w:ind w:left="0"/>
      </w:pPr>
      <w:r>
        <w:tab/>
        <w:t>e.</w:t>
      </w:r>
      <w:r>
        <w:tab/>
        <w:t xml:space="preserve">Injury severity: </w:t>
      </w:r>
      <w:r>
        <w:t xml:space="preserve"> 1-10 (10 being most severe)</w:t>
      </w:r>
    </w:p>
    <w:p w:rsidR="00B458FF" w:rsidRDefault="00B458FF" w:rsidP="00B458FF">
      <w:pPr>
        <w:pStyle w:val="ListParagraph"/>
        <w:ind w:left="0"/>
      </w:pPr>
      <w:r>
        <w:tab/>
        <w:t>f.</w:t>
      </w:r>
      <w:r>
        <w:tab/>
        <w:t>Type of injury: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i.</w:t>
      </w:r>
      <w:r>
        <w:tab/>
        <w:t>Break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ii.</w:t>
      </w:r>
      <w:r>
        <w:tab/>
        <w:t>Sprain/strain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iii.</w:t>
      </w:r>
      <w:r>
        <w:tab/>
        <w:t>Burn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iv.</w:t>
      </w:r>
      <w:r>
        <w:tab/>
        <w:t>Soft tissue slash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v.</w:t>
      </w:r>
      <w:r>
        <w:tab/>
        <w:t>Soft tissue blunt</w:t>
      </w:r>
    </w:p>
    <w:p w:rsidR="00B458FF" w:rsidRDefault="00B458FF" w:rsidP="00B458FF">
      <w:pPr>
        <w:pStyle w:val="ListParagraph"/>
        <w:ind w:left="0"/>
      </w:pPr>
      <w:r>
        <w:tab/>
        <w:t>g.</w:t>
      </w:r>
      <w:r>
        <w:tab/>
        <w:t>Address</w:t>
      </w:r>
    </w:p>
    <w:p w:rsidR="00B458FF" w:rsidRDefault="00B458FF" w:rsidP="00B458FF">
      <w:pPr>
        <w:pStyle w:val="ListParagraph"/>
        <w:ind w:left="0"/>
      </w:pPr>
      <w:r>
        <w:tab/>
        <w:t>h.</w:t>
      </w:r>
      <w:r>
        <w:tab/>
        <w:t>Age</w:t>
      </w:r>
    </w:p>
    <w:p w:rsidR="00B458FF" w:rsidRDefault="00B458FF" w:rsidP="00B458FF">
      <w:pPr>
        <w:pStyle w:val="ListParagraph"/>
        <w:ind w:left="0"/>
      </w:pPr>
    </w:p>
    <w:p w:rsidR="00B458FF" w:rsidRDefault="00B458FF" w:rsidP="00B458FF">
      <w:pPr>
        <w:pStyle w:val="ListParagraph"/>
        <w:ind w:left="0"/>
      </w:pPr>
      <w:r>
        <w:t>2.</w:t>
      </w:r>
      <w:r>
        <w:tab/>
        <w:t>Data storage</w:t>
      </w:r>
    </w:p>
    <w:p w:rsidR="00B458FF" w:rsidRDefault="00B458FF" w:rsidP="00B458FF">
      <w:pPr>
        <w:pStyle w:val="ListParagraph"/>
        <w:ind w:left="0"/>
      </w:pPr>
      <w:r>
        <w:tab/>
        <w:t>a.</w:t>
      </w:r>
      <w:r>
        <w:tab/>
        <w:t>Store ID numbers, patient info, and injury information objects together in a collection.</w:t>
      </w:r>
    </w:p>
    <w:p w:rsidR="00B458FF" w:rsidRDefault="00B458FF" w:rsidP="00B458FF">
      <w:pPr>
        <w:pStyle w:val="ListParagraph"/>
        <w:ind w:left="0"/>
      </w:pPr>
    </w:p>
    <w:p w:rsidR="00B458FF" w:rsidRDefault="00B458FF" w:rsidP="00B458FF">
      <w:pPr>
        <w:pStyle w:val="ListParagraph"/>
        <w:ind w:left="0"/>
      </w:pPr>
      <w:r>
        <w:t>3.</w:t>
      </w:r>
      <w:r>
        <w:tab/>
        <w:t>Process information</w:t>
      </w:r>
    </w:p>
    <w:p w:rsidR="00B458FF" w:rsidRDefault="00B458FF" w:rsidP="00B458FF">
      <w:pPr>
        <w:pStyle w:val="ListParagraph"/>
        <w:ind w:left="0"/>
      </w:pPr>
      <w:r>
        <w:tab/>
        <w:t>a.</w:t>
      </w:r>
      <w:r>
        <w:tab/>
        <w:t>Calculate average injury severity for month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i.</w:t>
      </w:r>
      <w:r>
        <w:tab/>
        <w:t>Total for all</w:t>
      </w:r>
    </w:p>
    <w:p w:rsidR="00B458FF" w:rsidRDefault="00B458FF" w:rsidP="00B458FF">
      <w:pPr>
        <w:pStyle w:val="ListParagraph"/>
        <w:ind w:left="0"/>
      </w:pPr>
      <w:r>
        <w:tab/>
      </w:r>
      <w:r>
        <w:tab/>
        <w:t>ii.</w:t>
      </w:r>
      <w:r>
        <w:tab/>
        <w:t>Broken down by ages (1-5, 6-10, 11-15, 16-20, 21-50, 50+)</w:t>
      </w:r>
    </w:p>
    <w:p w:rsidR="00B458FF" w:rsidRDefault="00B458FF" w:rsidP="00B458FF">
      <w:pPr>
        <w:pStyle w:val="ListParagraph"/>
        <w:ind w:left="0"/>
      </w:pPr>
      <w:r>
        <w:tab/>
        <w:t>b.</w:t>
      </w:r>
      <w:r>
        <w:tab/>
        <w:t>Determine if any customer has more than one incident in a month</w:t>
      </w:r>
    </w:p>
    <w:p w:rsidR="00B458FF" w:rsidRDefault="00B458FF" w:rsidP="00B458FF">
      <w:pPr>
        <w:pStyle w:val="ListParagraph"/>
        <w:ind w:left="0"/>
      </w:pPr>
    </w:p>
    <w:p w:rsidR="00B458FF" w:rsidRDefault="00B458FF" w:rsidP="00B458FF">
      <w:pPr>
        <w:pStyle w:val="ListParagraph"/>
        <w:ind w:left="0"/>
      </w:pPr>
      <w:r>
        <w:t>4.</w:t>
      </w:r>
      <w:r>
        <w:tab/>
        <w:t>Report generation</w:t>
      </w:r>
    </w:p>
    <w:p w:rsidR="00B458FF" w:rsidRDefault="00B458FF" w:rsidP="00B458FF">
      <w:pPr>
        <w:pStyle w:val="ListParagraph"/>
        <w:ind w:left="0"/>
      </w:pPr>
      <w:r>
        <w:tab/>
        <w:t>a.</w:t>
      </w:r>
      <w:r>
        <w:tab/>
        <w:t>Generate report for each of #2</w:t>
      </w:r>
    </w:p>
    <w:p w:rsidR="00B458FF" w:rsidRDefault="00B458FF" w:rsidP="00B458FF">
      <w:pPr>
        <w:pStyle w:val="ListParagraph"/>
        <w:ind w:left="0"/>
      </w:pPr>
      <w:r>
        <w:tab/>
        <w:t>b.</w:t>
      </w:r>
      <w:r>
        <w:tab/>
        <w:t>Generate report that displays patient’s name, age, address and all injury info for any injuries that are severity 8 or higher.</w:t>
      </w:r>
    </w:p>
    <w:p w:rsidR="00B458FF" w:rsidRDefault="00B458FF" w:rsidP="00B458FF">
      <w:pPr>
        <w:pStyle w:val="ListParagraph"/>
        <w:ind w:left="0"/>
      </w:pPr>
    </w:p>
    <w:p w:rsidR="00B458FF" w:rsidRDefault="00B458FF" w:rsidP="00B458FF">
      <w:pPr>
        <w:pStyle w:val="ListParagraph"/>
        <w:ind w:left="0"/>
      </w:pPr>
      <w:r>
        <w:t>5.</w:t>
      </w:r>
      <w:r>
        <w:tab/>
        <w:t>General requirements:</w:t>
      </w:r>
    </w:p>
    <w:p w:rsidR="00B458FF" w:rsidRDefault="00B458FF" w:rsidP="00B458FF">
      <w:pPr>
        <w:pStyle w:val="ListParagraph"/>
        <w:ind w:left="0"/>
      </w:pPr>
      <w:r>
        <w:tab/>
        <w:t>a.</w:t>
      </w:r>
      <w:r>
        <w:tab/>
        <w:t>Good abstraction</w:t>
      </w:r>
    </w:p>
    <w:p w:rsidR="00B458FF" w:rsidRDefault="00B458FF" w:rsidP="00B458FF">
      <w:pPr>
        <w:pStyle w:val="ListParagraph"/>
        <w:ind w:left="0"/>
      </w:pPr>
      <w:r>
        <w:tab/>
        <w:t>b.</w:t>
      </w:r>
      <w:r>
        <w:tab/>
        <w:t>High cohesion and low coupling</w:t>
      </w:r>
    </w:p>
    <w:p w:rsidR="00B458FF" w:rsidRDefault="00B458FF" w:rsidP="00B458FF">
      <w:pPr>
        <w:pStyle w:val="ListParagraph"/>
        <w:ind w:left="0"/>
      </w:pPr>
      <w:r>
        <w:tab/>
        <w:t>c.</w:t>
      </w:r>
      <w:r>
        <w:tab/>
        <w:t xml:space="preserve">Demonstrate each: </w:t>
      </w:r>
      <w:proofErr w:type="spellStart"/>
      <w:r>
        <w:t>ArrayList</w:t>
      </w:r>
      <w:proofErr w:type="spellEnd"/>
      <w:r>
        <w:t xml:space="preserve">, Iterator, </w:t>
      </w:r>
      <w:proofErr w:type="spellStart"/>
      <w:r>
        <w:t>HashMap</w:t>
      </w:r>
      <w:proofErr w:type="spellEnd"/>
      <w:r>
        <w:t xml:space="preserve">, &amp; </w:t>
      </w:r>
      <w:proofErr w:type="spellStart"/>
      <w:r>
        <w:t>HashSet</w:t>
      </w:r>
      <w:proofErr w:type="spellEnd"/>
    </w:p>
    <w:p w:rsidR="00B458FF" w:rsidRPr="00B458FF" w:rsidRDefault="00B458FF" w:rsidP="00B458FF">
      <w:pPr>
        <w:pStyle w:val="ListParagraph"/>
        <w:ind w:left="0"/>
      </w:pPr>
      <w:r>
        <w:tab/>
        <w:t>d.</w:t>
      </w:r>
      <w:r>
        <w:tab/>
        <w:t>Adherence to all of our good programming practices (magic numbers, self-documenting code, etc.)</w:t>
      </w:r>
    </w:p>
    <w:sectPr w:rsidR="00B458FF" w:rsidRPr="00B458FF" w:rsidSect="00B458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F"/>
    <w:rsid w:val="00AA2968"/>
    <w:rsid w:val="00AC1698"/>
    <w:rsid w:val="00B4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8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8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8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8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8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58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8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8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4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431DE097.dotm</Template>
  <TotalTime>7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 Schools</Company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bates.he.z</dc:creator>
  <cp:keywords/>
  <dc:description/>
  <cp:lastModifiedBy>bates.he.z</cp:lastModifiedBy>
  <cp:revision>1</cp:revision>
  <dcterms:created xsi:type="dcterms:W3CDTF">2012-03-05T18:58:00Z</dcterms:created>
  <dcterms:modified xsi:type="dcterms:W3CDTF">2012-03-05T19:05:00Z</dcterms:modified>
</cp:coreProperties>
</file>