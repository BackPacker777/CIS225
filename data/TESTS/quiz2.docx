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612" w:rsidRDefault="00D924EC" w:rsidP="003D270C">
      <w:pPr>
        <w:pStyle w:val="Title"/>
      </w:pPr>
      <w:r>
        <w:t>Quiz 2</w:t>
      </w:r>
    </w:p>
    <w:p w:rsidR="003D270C" w:rsidRDefault="00D924EC" w:rsidP="003D270C">
      <w:pPr>
        <w:pStyle w:val="Subtitle"/>
      </w:pPr>
      <w:r>
        <w:t>Five card stud</w:t>
      </w:r>
    </w:p>
    <w:p w:rsidR="003D270C" w:rsidRDefault="00D924EC" w:rsidP="003D270C">
      <w:r>
        <w:t>Write a five card stud poker game. Demonstrate the following:</w:t>
      </w:r>
    </w:p>
    <w:p w:rsidR="003D270C" w:rsidRDefault="003D270C" w:rsidP="003D270C">
      <w:pPr>
        <w:pStyle w:val="ListParagraph"/>
        <w:numPr>
          <w:ilvl w:val="0"/>
          <w:numId w:val="1"/>
        </w:numPr>
      </w:pPr>
      <w:r>
        <w:t>Inheritance</w:t>
      </w:r>
      <w:r w:rsidR="00D924EC">
        <w:t>/polymorphism</w:t>
      </w:r>
    </w:p>
    <w:p w:rsidR="00D924EC" w:rsidRDefault="00D924EC" w:rsidP="003D270C">
      <w:pPr>
        <w:pStyle w:val="ListParagraph"/>
        <w:numPr>
          <w:ilvl w:val="0"/>
          <w:numId w:val="1"/>
        </w:numPr>
      </w:pPr>
      <w:proofErr w:type="spellStart"/>
      <w:r>
        <w:t>Enums</w:t>
      </w:r>
      <w:bookmarkStart w:id="0" w:name="_GoBack"/>
      <w:bookmarkEnd w:id="0"/>
      <w:proofErr w:type="spellEnd"/>
    </w:p>
    <w:p w:rsidR="003D270C" w:rsidRDefault="003D270C" w:rsidP="003D270C">
      <w:pPr>
        <w:pStyle w:val="ListParagraph"/>
        <w:numPr>
          <w:ilvl w:val="0"/>
          <w:numId w:val="1"/>
        </w:numPr>
      </w:pPr>
      <w:proofErr w:type="spellStart"/>
      <w:r>
        <w:t>toSting</w:t>
      </w:r>
      <w:proofErr w:type="spellEnd"/>
    </w:p>
    <w:p w:rsidR="003D270C" w:rsidRDefault="003D270C" w:rsidP="003D270C">
      <w:pPr>
        <w:pStyle w:val="ListParagraph"/>
        <w:numPr>
          <w:ilvl w:val="0"/>
          <w:numId w:val="1"/>
        </w:numPr>
      </w:pPr>
      <w:proofErr w:type="spellStart"/>
      <w:r>
        <w:t>StringBuilder</w:t>
      </w:r>
      <w:proofErr w:type="spellEnd"/>
    </w:p>
    <w:p w:rsidR="003D270C" w:rsidRDefault="003D270C" w:rsidP="003D270C">
      <w:pPr>
        <w:pStyle w:val="ListParagraph"/>
        <w:numPr>
          <w:ilvl w:val="0"/>
          <w:numId w:val="1"/>
        </w:numPr>
      </w:pPr>
      <w:proofErr w:type="spellStart"/>
      <w:r>
        <w:t>JavaDoc</w:t>
      </w:r>
      <w:proofErr w:type="spellEnd"/>
      <w:r>
        <w:t xml:space="preserve"> html</w:t>
      </w:r>
    </w:p>
    <w:p w:rsidR="003D270C" w:rsidRDefault="003D270C" w:rsidP="003D270C">
      <w:pPr>
        <w:pStyle w:val="ListParagraph"/>
        <w:numPr>
          <w:ilvl w:val="0"/>
          <w:numId w:val="1"/>
        </w:numPr>
      </w:pPr>
      <w:r>
        <w:t>File I/O</w:t>
      </w:r>
    </w:p>
    <w:p w:rsidR="00D924EC" w:rsidRDefault="00D924EC" w:rsidP="003D270C">
      <w:pPr>
        <w:jc w:val="center"/>
      </w:pPr>
    </w:p>
    <w:p w:rsidR="003D270C" w:rsidRPr="003D270C" w:rsidRDefault="00D924EC" w:rsidP="003D270C">
      <w:pPr>
        <w:jc w:val="center"/>
      </w:pPr>
      <w:r w:rsidRPr="00D924EC">
        <w:drawing>
          <wp:inline distT="0" distB="0" distL="0" distR="0">
            <wp:extent cx="2857500" cy="1905000"/>
            <wp:effectExtent l="0" t="0" r="0" b="0"/>
            <wp:docPr id="1" name="Picture 1" descr="http://5-card-stud.org/wp-content/uploads/2011/06/5-card-stud-po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5-card-stud.org/wp-content/uploads/2011/06/5-card-stud-pok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270C" w:rsidRPr="003D2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A5F51"/>
    <w:multiLevelType w:val="hybridMultilevel"/>
    <w:tmpl w:val="E58CA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70C"/>
    <w:rsid w:val="003D270C"/>
    <w:rsid w:val="004335D1"/>
    <w:rsid w:val="00AA2968"/>
    <w:rsid w:val="00AC1698"/>
    <w:rsid w:val="00D0112F"/>
    <w:rsid w:val="00D9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27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27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7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27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3D27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2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27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27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7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27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3D27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2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9BE76D66.dotm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 Schools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bates.he.z</dc:creator>
  <cp:keywords/>
  <dc:description/>
  <cp:lastModifiedBy>bates.he.z</cp:lastModifiedBy>
  <cp:revision>2</cp:revision>
  <dcterms:created xsi:type="dcterms:W3CDTF">2012-03-06T15:20:00Z</dcterms:created>
  <dcterms:modified xsi:type="dcterms:W3CDTF">2012-03-06T15:20:00Z</dcterms:modified>
</cp:coreProperties>
</file>