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2" w:rsidRDefault="00D81B3B" w:rsidP="00D81B3B">
      <w:pPr>
        <w:pStyle w:val="Title"/>
      </w:pPr>
      <w:r>
        <w:t>CIS 225</w:t>
      </w:r>
    </w:p>
    <w:p w:rsidR="00D81B3B" w:rsidRDefault="00D81B3B" w:rsidP="00D81B3B">
      <w:pPr>
        <w:pStyle w:val="Subtitle"/>
      </w:pPr>
      <w:r>
        <w:t>Final Project: Choose</w:t>
      </w:r>
    </w:p>
    <w:p w:rsidR="00D81B3B" w:rsidRDefault="00D81B3B" w:rsidP="0090586B">
      <w:pPr>
        <w:jc w:val="both"/>
      </w:pPr>
      <w:r>
        <w:t xml:space="preserve">Choose from one of the projects below. </w:t>
      </w:r>
      <w:r w:rsidR="0090586B">
        <w:t xml:space="preserve">You will present your project to the class, demonstrating the classes, logic, and functionality. </w:t>
      </w:r>
      <w:r>
        <w:t>At a minimum, you must follow the rubric and your code must demonstrate each of the following:</w:t>
      </w:r>
    </w:p>
    <w:p w:rsidR="000F0D03" w:rsidRDefault="000F0D03" w:rsidP="0090586B">
      <w:pPr>
        <w:pStyle w:val="ListParagraph"/>
        <w:numPr>
          <w:ilvl w:val="0"/>
          <w:numId w:val="1"/>
        </w:numPr>
        <w:jc w:val="both"/>
        <w:sectPr w:rsidR="000F0D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1B3B" w:rsidRDefault="00D81B3B" w:rsidP="0090586B">
      <w:pPr>
        <w:pStyle w:val="ListParagraph"/>
        <w:numPr>
          <w:ilvl w:val="0"/>
          <w:numId w:val="1"/>
        </w:numPr>
      </w:pPr>
      <w:proofErr w:type="spellStart"/>
      <w:r>
        <w:lastRenderedPageBreak/>
        <w:t>JavaDoc</w:t>
      </w:r>
      <w:proofErr w:type="spellEnd"/>
      <w:r w:rsidR="000F0D03">
        <w:t xml:space="preserve"> including html</w:t>
      </w:r>
    </w:p>
    <w:p w:rsidR="00D81B3B" w:rsidRDefault="00D81B3B" w:rsidP="0090586B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:rsidR="00D81B3B" w:rsidRDefault="00D81B3B" w:rsidP="0090586B">
      <w:pPr>
        <w:pStyle w:val="ListParagraph"/>
        <w:numPr>
          <w:ilvl w:val="0"/>
          <w:numId w:val="1"/>
        </w:numPr>
      </w:pPr>
      <w:proofErr w:type="spellStart"/>
      <w:r>
        <w:t>StringBuilder</w:t>
      </w:r>
      <w:proofErr w:type="spellEnd"/>
    </w:p>
    <w:p w:rsidR="00D81B3B" w:rsidRDefault="00D81B3B" w:rsidP="0090586B">
      <w:pPr>
        <w:pStyle w:val="ListParagraph"/>
        <w:numPr>
          <w:ilvl w:val="0"/>
          <w:numId w:val="1"/>
        </w:numPr>
      </w:pPr>
      <w:r>
        <w:t>Abstract or interface</w:t>
      </w:r>
    </w:p>
    <w:p w:rsidR="00D81B3B" w:rsidRDefault="00D81B3B" w:rsidP="0090586B">
      <w:pPr>
        <w:pStyle w:val="ListParagraph"/>
        <w:numPr>
          <w:ilvl w:val="0"/>
          <w:numId w:val="1"/>
        </w:numPr>
      </w:pPr>
      <w:proofErr w:type="spellStart"/>
      <w:r>
        <w:t>Enums</w:t>
      </w:r>
      <w:proofErr w:type="spellEnd"/>
    </w:p>
    <w:p w:rsidR="00D81B3B" w:rsidRDefault="00D81B3B" w:rsidP="0090586B">
      <w:pPr>
        <w:pStyle w:val="ListParagraph"/>
        <w:numPr>
          <w:ilvl w:val="0"/>
          <w:numId w:val="1"/>
        </w:numPr>
      </w:pPr>
      <w:r>
        <w:t>File I/O</w:t>
      </w:r>
    </w:p>
    <w:p w:rsidR="00D81B3B" w:rsidRDefault="00D81B3B" w:rsidP="0090586B">
      <w:pPr>
        <w:pStyle w:val="ListParagraph"/>
        <w:numPr>
          <w:ilvl w:val="0"/>
          <w:numId w:val="1"/>
        </w:numPr>
      </w:pPr>
      <w:r>
        <w:lastRenderedPageBreak/>
        <w:t>Overloaded constructor</w:t>
      </w:r>
    </w:p>
    <w:p w:rsidR="00D81B3B" w:rsidRDefault="00D81B3B" w:rsidP="0090586B">
      <w:pPr>
        <w:pStyle w:val="ListParagraph"/>
        <w:numPr>
          <w:ilvl w:val="0"/>
          <w:numId w:val="1"/>
        </w:numPr>
      </w:pPr>
      <w:r>
        <w:t>Method overriding</w:t>
      </w:r>
    </w:p>
    <w:p w:rsidR="00D81B3B" w:rsidRDefault="00D81B3B" w:rsidP="0090586B">
      <w:pPr>
        <w:pStyle w:val="ListParagraph"/>
        <w:numPr>
          <w:ilvl w:val="0"/>
          <w:numId w:val="1"/>
        </w:numPr>
      </w:pPr>
      <w:r>
        <w:t>Java collections</w:t>
      </w:r>
    </w:p>
    <w:p w:rsidR="00D81B3B" w:rsidRDefault="00D81B3B" w:rsidP="0090586B">
      <w:pPr>
        <w:pStyle w:val="ListParagraph"/>
        <w:numPr>
          <w:ilvl w:val="0"/>
          <w:numId w:val="1"/>
        </w:numPr>
      </w:pPr>
      <w:r>
        <w:t>Switch</w:t>
      </w:r>
    </w:p>
    <w:p w:rsidR="00D81B3B" w:rsidRDefault="00D81B3B" w:rsidP="0090586B">
      <w:pPr>
        <w:pStyle w:val="ListParagraph"/>
        <w:numPr>
          <w:ilvl w:val="0"/>
          <w:numId w:val="1"/>
        </w:numPr>
      </w:pPr>
      <w:r>
        <w:t>Exception handling</w:t>
      </w:r>
    </w:p>
    <w:p w:rsidR="000F0D03" w:rsidRDefault="000F0D03" w:rsidP="0090586B">
      <w:pPr>
        <w:pStyle w:val="ListParagraph"/>
        <w:numPr>
          <w:ilvl w:val="0"/>
          <w:numId w:val="1"/>
        </w:numPr>
        <w:sectPr w:rsidR="000F0D03" w:rsidSect="000F0D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UML for entire program</w:t>
      </w:r>
    </w:p>
    <w:p w:rsidR="00C9427A" w:rsidRDefault="00C9427A" w:rsidP="0090586B">
      <w:pPr>
        <w:pStyle w:val="Heading1"/>
        <w:jc w:val="both"/>
      </w:pPr>
      <w:r>
        <w:lastRenderedPageBreak/>
        <w:t>Project Choices:</w:t>
      </w:r>
    </w:p>
    <w:p w:rsidR="007A5738" w:rsidRPr="003F54AC" w:rsidRDefault="007A5738" w:rsidP="0090586B">
      <w:pPr>
        <w:jc w:val="both"/>
        <w:rPr>
          <w:rFonts w:cstheme="minorHAnsi"/>
          <w:color w:val="222222"/>
          <w:shd w:val="clear" w:color="auto" w:fill="FFFFFF"/>
        </w:rPr>
      </w:pPr>
      <w:r w:rsidRPr="003F54AC">
        <w:rPr>
          <w:rStyle w:val="Strong"/>
          <w:rFonts w:cstheme="minorHAnsi"/>
          <w:color w:val="222222"/>
          <w:shd w:val="clear" w:color="auto" w:fill="FFFFFF"/>
        </w:rPr>
        <w:t>Movie Store</w:t>
      </w:r>
      <w:r w:rsidRPr="003F54A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F54AC">
        <w:rPr>
          <w:rFonts w:cstheme="minorHAnsi"/>
          <w:color w:val="222222"/>
          <w:shd w:val="clear" w:color="auto" w:fill="FFFFFF"/>
        </w:rPr>
        <w:t>– Manage video/game/equipment rentals and controls when videos/games/equipment are checked out, due to return, overdue fees and create a summary of those accounts which are overdue for contact.</w:t>
      </w:r>
    </w:p>
    <w:p w:rsidR="007A5738" w:rsidRPr="003F54AC" w:rsidRDefault="007A5738" w:rsidP="0090586B">
      <w:pPr>
        <w:jc w:val="both"/>
        <w:rPr>
          <w:rFonts w:cstheme="minorHAnsi"/>
          <w:color w:val="222222"/>
          <w:shd w:val="clear" w:color="auto" w:fill="FFFFFF"/>
        </w:rPr>
      </w:pPr>
      <w:r w:rsidRPr="003F54AC">
        <w:rPr>
          <w:rStyle w:val="Strong"/>
          <w:rFonts w:cstheme="minorHAnsi"/>
          <w:color w:val="222222"/>
          <w:shd w:val="clear" w:color="auto" w:fill="FFFFFF"/>
        </w:rPr>
        <w:t>Patient / Doctor Scheduler</w:t>
      </w:r>
      <w:r w:rsidRPr="003F54A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F54AC">
        <w:rPr>
          <w:rFonts w:cstheme="minorHAnsi"/>
          <w:color w:val="222222"/>
          <w:shd w:val="clear" w:color="auto" w:fill="FFFFFF"/>
        </w:rPr>
        <w:t xml:space="preserve">– Create a patient class and a doctor class. Have a doctor that can handle multiple patients and setup a scheduling program where a doctor can only handle 16 patients during an 8 </w:t>
      </w:r>
      <w:proofErr w:type="spellStart"/>
      <w:r w:rsidRPr="003F54AC">
        <w:rPr>
          <w:rFonts w:cstheme="minorHAnsi"/>
          <w:color w:val="222222"/>
          <w:shd w:val="clear" w:color="auto" w:fill="FFFFFF"/>
        </w:rPr>
        <w:t>hr</w:t>
      </w:r>
      <w:proofErr w:type="spellEnd"/>
      <w:r w:rsidRPr="003F54AC">
        <w:rPr>
          <w:rFonts w:cstheme="minorHAnsi"/>
          <w:color w:val="222222"/>
          <w:shd w:val="clear" w:color="auto" w:fill="FFFFFF"/>
        </w:rPr>
        <w:t xml:space="preserve"> work day.</w:t>
      </w:r>
    </w:p>
    <w:p w:rsidR="007A5738" w:rsidRPr="003F54AC" w:rsidRDefault="007A5738" w:rsidP="0090586B">
      <w:pPr>
        <w:jc w:val="both"/>
        <w:rPr>
          <w:rFonts w:cstheme="minorHAnsi"/>
          <w:color w:val="222222"/>
          <w:shd w:val="clear" w:color="auto" w:fill="FFFFFF"/>
        </w:rPr>
      </w:pPr>
      <w:r w:rsidRPr="003F54AC">
        <w:rPr>
          <w:rStyle w:val="Strong"/>
          <w:rFonts w:cstheme="minorHAnsi"/>
          <w:color w:val="222222"/>
          <w:shd w:val="clear" w:color="auto" w:fill="FFFFFF"/>
        </w:rPr>
        <w:t>Flower Shop Ordering To Go</w:t>
      </w:r>
      <w:r w:rsidRPr="003F54A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F54AC">
        <w:rPr>
          <w:rFonts w:cstheme="minorHAnsi"/>
          <w:color w:val="222222"/>
          <w:shd w:val="clear" w:color="auto" w:fill="FFFFFF"/>
        </w:rPr>
        <w:t>– Create a flower shop application which deals in flower objects and use those flower objects in a bouquet object which can then be sold. Keep track of the number of objects and when you may need to order more.</w:t>
      </w:r>
    </w:p>
    <w:p w:rsidR="007A5738" w:rsidRPr="003F54AC" w:rsidRDefault="007A5738" w:rsidP="0090586B">
      <w:pPr>
        <w:jc w:val="both"/>
        <w:rPr>
          <w:rFonts w:cstheme="minorHAnsi"/>
          <w:color w:val="222222"/>
          <w:shd w:val="clear" w:color="auto" w:fill="FFFFFF"/>
        </w:rPr>
      </w:pPr>
      <w:r w:rsidRPr="003F54AC">
        <w:rPr>
          <w:rStyle w:val="Strong"/>
          <w:rFonts w:cstheme="minorHAnsi"/>
          <w:color w:val="222222"/>
          <w:shd w:val="clear" w:color="auto" w:fill="FFFFFF"/>
        </w:rPr>
        <w:t>Black Jack</w:t>
      </w:r>
      <w:r w:rsidRPr="003F54A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F54AC">
        <w:rPr>
          <w:rFonts w:cstheme="minorHAnsi"/>
          <w:color w:val="222222"/>
          <w:shd w:val="clear" w:color="auto" w:fill="FFFFFF"/>
        </w:rPr>
        <w:t>– Also known as 21 make a game where the goal is to get as close to 21 without going over using a standard 52 card deck. The user plays against a dealer who has to sit on any value 17 or under.</w:t>
      </w:r>
    </w:p>
    <w:p w:rsidR="007A5738" w:rsidRDefault="00E04222" w:rsidP="0090586B">
      <w:pPr>
        <w:jc w:val="both"/>
        <w:rPr>
          <w:rFonts w:cstheme="minorHAnsi"/>
          <w:color w:val="222222"/>
          <w:shd w:val="clear" w:color="auto" w:fill="FFFFFF"/>
        </w:rPr>
      </w:pPr>
      <w:hyperlink r:id="rId6" w:history="1">
        <w:r w:rsidR="007A5738" w:rsidRPr="003F54AC">
          <w:rPr>
            <w:rStyle w:val="Hyperlink"/>
            <w:rFonts w:cstheme="minorHAnsi"/>
            <w:b/>
            <w:shd w:val="clear" w:color="auto" w:fill="FFFFFF"/>
          </w:rPr>
          <w:t>Risk</w:t>
        </w:r>
      </w:hyperlink>
      <w:r w:rsidR="007A5738" w:rsidRPr="003F54A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A5738" w:rsidRPr="003F54AC">
        <w:rPr>
          <w:rFonts w:cstheme="minorHAnsi"/>
          <w:color w:val="222222"/>
          <w:shd w:val="clear" w:color="auto" w:fill="FFFFFF"/>
        </w:rPr>
        <w:t xml:space="preserve">– </w:t>
      </w:r>
      <w:r w:rsidR="007A5738">
        <w:rPr>
          <w:rFonts w:cstheme="minorHAnsi"/>
          <w:color w:val="222222"/>
          <w:shd w:val="clear" w:color="auto" w:fill="FFFFFF"/>
        </w:rPr>
        <w:t xml:space="preserve">Write the logic for the game of Risk. Game must be playable by two players. </w:t>
      </w:r>
      <w:hyperlink r:id="rId7" w:history="1">
        <w:r w:rsidR="007A5738" w:rsidRPr="00EF73F3">
          <w:rPr>
            <w:rStyle w:val="Hyperlink"/>
            <w:rFonts w:cstheme="minorHAnsi"/>
            <w:b/>
            <w:shd w:val="clear" w:color="auto" w:fill="FFFFFF"/>
          </w:rPr>
          <w:t>HERE</w:t>
        </w:r>
      </w:hyperlink>
      <w:r w:rsidR="007A5738">
        <w:rPr>
          <w:rFonts w:cstheme="minorHAnsi"/>
          <w:color w:val="222222"/>
          <w:shd w:val="clear" w:color="auto" w:fill="FFFFFF"/>
        </w:rPr>
        <w:t xml:space="preserve"> is the map, and </w:t>
      </w:r>
      <w:hyperlink r:id="rId8" w:history="1">
        <w:r w:rsidR="007A5738" w:rsidRPr="003F54AC">
          <w:rPr>
            <w:rStyle w:val="Hyperlink"/>
            <w:rFonts w:cstheme="minorHAnsi"/>
            <w:b/>
            <w:shd w:val="clear" w:color="auto" w:fill="FFFFFF"/>
          </w:rPr>
          <w:t>HERE</w:t>
        </w:r>
      </w:hyperlink>
      <w:r w:rsidR="007A5738">
        <w:rPr>
          <w:rFonts w:cstheme="minorHAnsi"/>
          <w:color w:val="222222"/>
          <w:shd w:val="clear" w:color="auto" w:fill="FFFFFF"/>
        </w:rPr>
        <w:t xml:space="preserve"> are the rules.</w:t>
      </w:r>
    </w:p>
    <w:p w:rsidR="0090586B" w:rsidRPr="00EF73F3" w:rsidRDefault="0090586B" w:rsidP="0090586B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2219325" cy="1998266"/>
            <wp:effectExtent l="0" t="0" r="0" b="2540"/>
            <wp:docPr id="1" name="Picture 1" descr="http://progmethodology.files.wordpress.com/2010/08/ist2_2636811_java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methodology.files.wordpress.com/2010/08/ist2_2636811_java_co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47" cy="20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86B" w:rsidRPr="00EF73F3" w:rsidSect="0090586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4A4"/>
    <w:multiLevelType w:val="hybridMultilevel"/>
    <w:tmpl w:val="C978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3B"/>
    <w:rsid w:val="000F0D03"/>
    <w:rsid w:val="007A5738"/>
    <w:rsid w:val="0090586B"/>
    <w:rsid w:val="00AA2968"/>
    <w:rsid w:val="00AC1698"/>
    <w:rsid w:val="00C9427A"/>
    <w:rsid w:val="00D81B3B"/>
    <w:rsid w:val="00E04222"/>
    <w:rsid w:val="00E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B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1B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81B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738"/>
    <w:rPr>
      <w:b/>
      <w:bCs/>
    </w:rPr>
  </w:style>
  <w:style w:type="character" w:customStyle="1" w:styleId="apple-converted-space">
    <w:name w:val="apple-converted-space"/>
    <w:basedOn w:val="DefaultParagraphFont"/>
    <w:rsid w:val="007A5738"/>
  </w:style>
  <w:style w:type="character" w:styleId="Hyperlink">
    <w:name w:val="Hyperlink"/>
    <w:basedOn w:val="DefaultParagraphFont"/>
    <w:uiPriority w:val="99"/>
    <w:unhideWhenUsed/>
    <w:rsid w:val="007A57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4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B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1B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81B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738"/>
    <w:rPr>
      <w:b/>
      <w:bCs/>
    </w:rPr>
  </w:style>
  <w:style w:type="character" w:customStyle="1" w:styleId="apple-converted-space">
    <w:name w:val="apple-converted-space"/>
    <w:basedOn w:val="DefaultParagraphFont"/>
    <w:rsid w:val="007A5738"/>
  </w:style>
  <w:style w:type="character" w:styleId="Hyperlink">
    <w:name w:val="Hyperlink"/>
    <w:basedOn w:val="DefaultParagraphFont"/>
    <w:uiPriority w:val="99"/>
    <w:unhideWhenUsed/>
    <w:rsid w:val="007A57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4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sbro.com/common/instruct/risk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RiskBoar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isk_(game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34C22341.dotm</Template>
  <TotalTime>17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bates.he.z</cp:lastModifiedBy>
  <cp:revision>5</cp:revision>
  <dcterms:created xsi:type="dcterms:W3CDTF">2012-03-06T11:30:00Z</dcterms:created>
  <dcterms:modified xsi:type="dcterms:W3CDTF">2012-03-06T12:50:00Z</dcterms:modified>
</cp:coreProperties>
</file>