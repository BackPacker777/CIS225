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B7B" w:rsidRDefault="00CB08EE" w:rsidP="00C04F41">
      <w:pPr>
        <w:pStyle w:val="Header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5F7F0E0" wp14:editId="63E06B8F">
                <wp:simplePos x="0" y="0"/>
                <wp:positionH relativeFrom="page">
                  <wp:posOffset>17780</wp:posOffset>
                </wp:positionH>
                <wp:positionV relativeFrom="page">
                  <wp:align>center</wp:align>
                </wp:positionV>
                <wp:extent cx="3336200" cy="10058400"/>
                <wp:effectExtent l="0" t="0" r="0" b="0"/>
                <wp:wrapTight wrapText="bothSides">
                  <wp:wrapPolygon edited="0">
                    <wp:start x="985" y="0"/>
                    <wp:lineTo x="492" y="123"/>
                    <wp:lineTo x="369" y="21273"/>
                    <wp:lineTo x="616" y="21559"/>
                    <wp:lineTo x="985" y="21559"/>
                    <wp:lineTo x="21054" y="21559"/>
                    <wp:lineTo x="21054" y="0"/>
                    <wp:lineTo x="985" y="0"/>
                  </wp:wrapPolygon>
                </wp:wrapTight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200" cy="10058400"/>
                          <a:chOff x="0" y="0"/>
                          <a:chExt cx="3339101" cy="10058400"/>
                        </a:xfrm>
                      </wpg:grpSpPr>
                      <wps:wsp>
                        <wps:cNvPr id="92" name="Rectangle 24"/>
                        <wps:cNvSpPr>
                          <a:spLocks/>
                        </wps:cNvSpPr>
                        <wps:spPr>
                          <a:xfrm>
                            <a:off x="191029" y="0"/>
                            <a:ext cx="3050287" cy="1005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7149" w:rsidRDefault="00287149">
                              <w:pPr>
                                <w:pStyle w:val="Heading1"/>
                                <w:spacing w:after="1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Objectives:</w:t>
                              </w:r>
                            </w:p>
                            <w:p w:rsidR="00287149" w:rsidRDefault="00287149" w:rsidP="00AD7C16">
                              <w:pPr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As a programmer, you will be expected to understand good coding practice and logical structures.  For this quiz</w:t>
                              </w:r>
                              <w:r w:rsidR="007F3CC5">
                                <w:rPr>
                                  <w:color w:val="FFFFFF" w:themeColor="background1"/>
                                </w:rPr>
                                <w:t>, at a minimum,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5563D1">
                                <w:rPr>
                                  <w:b/>
                                  <w:i/>
                                  <w:color w:val="FFFFFF" w:themeColor="background1"/>
                                </w:rPr>
                                <w:t xml:space="preserve">you must </w:t>
                              </w:r>
                              <w:r>
                                <w:rPr>
                                  <w:b/>
                                  <w:i/>
                                  <w:color w:val="FFFFFF" w:themeColor="background1"/>
                                </w:rPr>
                                <w:t>define the following terms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: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Variable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Constant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Cohesion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Assignment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Initialization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Method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Braces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Array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Looping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Selection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Signature lines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Declaration</w:t>
                              </w:r>
                            </w:p>
                            <w:p w:rsidR="00287149" w:rsidRDefault="007F3CC5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Auto increment</w:t>
                              </w:r>
                            </w:p>
                            <w:p w:rsidR="007F3CC5" w:rsidRDefault="007F3CC5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Numeric testing</w:t>
                              </w:r>
                            </w:p>
                            <w:p w:rsidR="007F3CC5" w:rsidRDefault="007F3CC5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String testing</w:t>
                              </w:r>
                            </w:p>
                            <w:p w:rsidR="007F3CC5" w:rsidRDefault="007F3CC5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Concatenation</w:t>
                              </w:r>
                            </w:p>
                            <w:p w:rsidR="007F3CC5" w:rsidRDefault="007F3CC5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Commenting</w:t>
                              </w:r>
                            </w:p>
                            <w:p w:rsidR="007F1D45" w:rsidRDefault="007F1D45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Mutable/immutable</w:t>
                              </w:r>
                            </w:p>
                            <w:p w:rsidR="00287149" w:rsidRDefault="00287149" w:rsidP="00AD7C16"/>
                          </w:txbxContent>
                        </wps:txbx>
                        <wps:bodyPr rot="0" spcFirstLastPara="0" vertOverflow="overflow" horzOverflow="overflow" vert="horz" wrap="square" lIns="274320" tIns="457200" rIns="27432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0"/>
                            <a:ext cx="3339101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43000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oup 35" o:spid="_x0000_s1026" style="position:absolute;margin-left:1.4pt;margin-top:0;width:262.7pt;height:11in;z-index:-251653120;mso-width-percent:430;mso-height-percent:1000;mso-position-horizontal-relative:page;mso-position-vertical:center;mso-position-vertical-relative:page;mso-width-percent:430;mso-height-percent:1000" coordsize="3339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">
                <v:rect id="Rectangle 24" o:spid="_x0000_s1027" style="position:absolute;left:1910;width:30503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p0sIA&#10;AADbAAAADwAAAGRycy9kb3ducmV2LnhtbESPT4vCMBTE7wv7HcJb8LamFnS1axT/IHpdqwdvj+Zt&#10;W2xeShK1fnsjCB6HmfkNM513phFXcr62rGDQT0AQF1bXXCo45JvvMQgfkDU2lknBnTzMZ58fU8y0&#10;vfEfXfehFBHCPkMFVQhtJqUvKjLo+7Yljt6/dQZDlK6U2uEtwk0j0yQZSYM1x4UKW1pVVJz3F6Ng&#10;PcjPqVv+5HW+lscJlqftcHRSqvfVLX5BBOrCO/xq77SCSQr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unSwgAAANsAAAAPAAAAAAAAAAAAAAAAAJgCAABkcnMvZG93&#10;bnJldi54bWxQSwUGAAAAAAQABAD1AAAAhwMAAAAA&#10;" fillcolor="#a9a57c [3204]" stroked="f" strokeweight="2pt">
                  <v:path arrowok="t"/>
                  <v:textbox inset="21.6pt,36pt,21.6pt,14.4pt">
                    <w:txbxContent>
                      <w:p w:rsidR="00287149" w:rsidRDefault="00287149">
                        <w:pPr>
                          <w:pStyle w:val="Heading1"/>
                          <w:spacing w:after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Objectives:</w:t>
                        </w:r>
                      </w:p>
                      <w:p w:rsidR="00287149" w:rsidRDefault="00287149" w:rsidP="00AD7C16">
                        <w:pPr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As a programmer, you will be expected to understand good coding practice and logical structures.  For this quiz</w:t>
                        </w:r>
                        <w:r w:rsidR="007F3CC5">
                          <w:rPr>
                            <w:color w:val="FFFFFF" w:themeColor="background1"/>
                          </w:rPr>
                          <w:t>, at a minimum,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Pr="005563D1">
                          <w:rPr>
                            <w:b/>
                            <w:i/>
                            <w:color w:val="FFFFFF" w:themeColor="background1"/>
                          </w:rPr>
                          <w:t xml:space="preserve">you must </w:t>
                        </w:r>
                        <w:r>
                          <w:rPr>
                            <w:b/>
                            <w:i/>
                            <w:color w:val="FFFFFF" w:themeColor="background1"/>
                          </w:rPr>
                          <w:t>define the following terms</w:t>
                        </w:r>
                        <w:r>
                          <w:rPr>
                            <w:color w:val="FFFFFF" w:themeColor="background1"/>
                          </w:rPr>
                          <w:t>: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Variable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Constant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Cohesion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Assignment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Initialization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Method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Braces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Array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Looping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Selection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Signature lines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Declaration</w:t>
                        </w:r>
                      </w:p>
                      <w:p w:rsidR="00287149" w:rsidRDefault="007F3CC5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Auto increment</w:t>
                        </w:r>
                      </w:p>
                      <w:p w:rsidR="007F3CC5" w:rsidRDefault="007F3CC5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Numeric testing</w:t>
                        </w:r>
                      </w:p>
                      <w:p w:rsidR="007F3CC5" w:rsidRDefault="007F3CC5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String testing</w:t>
                        </w:r>
                      </w:p>
                      <w:p w:rsidR="007F3CC5" w:rsidRDefault="007F3CC5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Concatenation</w:t>
                        </w:r>
                      </w:p>
                      <w:p w:rsidR="007F3CC5" w:rsidRDefault="007F3CC5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Commenting</w:t>
                        </w:r>
                      </w:p>
                      <w:p w:rsidR="007F1D45" w:rsidRDefault="007F1D45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Mutable/immutable</w:t>
                        </w:r>
                      </w:p>
                      <w:p w:rsidR="00287149" w:rsidRDefault="00287149" w:rsidP="00AD7C16"/>
                    </w:txbxContent>
                  </v:textbox>
                </v:rect>
                <v:rect id="Rectangle 93" o:spid="_x0000_s1028" style="position:absolute;width:33391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mvh8MA&#10;AADbAAAADwAAAGRycy9kb3ducmV2LnhtbESPQWvCQBSE74L/YXlCb2ZjLUWjqwSppR5rBPH2zD6T&#10;aPZtyG5j/PfdQsHjMDPfMMt1b2rRUesqywomUQyCOLe64kLBIduOZyCcR9ZYWyYFD3KwXg0HS0y0&#10;vfM3dXtfiABhl6CC0vsmkdLlJRl0kW2Ig3exrUEfZFtI3eI9wE0tX+P4XRqsOCyU2NCmpPy2/zEK&#10;3LnbZY8mPV5PLj+nH2yyt92nUi+jPl2A8NT7Z/i//aUVzK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mvh8MAAADbAAAADwAAAAAAAAAAAAAAAACYAgAAZHJzL2Rv&#10;d25yZXYueG1sUEsFBgAAAAAEAAQA9QAAAIgDAAAAAA==&#10;" filled="f" stroked="f" strokeweight="2pt"/>
                <w10:wrap type="tight" anchorx="page" anchory="page"/>
              </v:group>
            </w:pict>
          </mc:Fallback>
        </mc:AlternateContent>
      </w:r>
    </w:p>
    <w:p w:rsidR="00EB7B7B" w:rsidRDefault="009A6E6E" w:rsidP="00D05996">
      <w:pPr>
        <w:pStyle w:val="Title"/>
        <w:ind w:right="-1080"/>
      </w:pPr>
      <w:r>
        <w:t xml:space="preserve">CIS </w:t>
      </w:r>
      <w:r w:rsidR="0059495A">
        <w:t>225</w:t>
      </w:r>
      <w:r>
        <w:t xml:space="preserve"> </w:t>
      </w:r>
      <w:r w:rsidR="008E7E45">
        <w:t>Quiz One</w:t>
      </w:r>
    </w:p>
    <w:p w:rsidR="00EB7B7B" w:rsidRDefault="008E7E45" w:rsidP="00D05996">
      <w:pPr>
        <w:pStyle w:val="Subtitle"/>
        <w:ind w:right="-1080"/>
      </w:pPr>
      <w:r>
        <w:t>Diagramming code and defining programming terminology</w:t>
      </w:r>
    </w:p>
    <w:p w:rsidR="00EB7B7B" w:rsidRDefault="009A6E6E" w:rsidP="00D05996">
      <w:pPr>
        <w:pStyle w:val="Heading1"/>
        <w:ind w:right="-1080"/>
      </w:pPr>
      <w:r>
        <w:t>Task</w:t>
      </w:r>
    </w:p>
    <w:p w:rsidR="000529A1" w:rsidRDefault="008E7E45" w:rsidP="000529A1">
      <w:pPr>
        <w:ind w:right="-1080"/>
        <w:jc w:val="both"/>
      </w:pPr>
      <w:r>
        <w:t>Diagram each line of the attached code by explaining any programming terminology and what the code is doing.</w:t>
      </w:r>
    </w:p>
    <w:p w:rsidR="008E7E45" w:rsidRDefault="00040292" w:rsidP="000529A1">
      <w:pPr>
        <w:ind w:right="-1080"/>
        <w:jc w:val="both"/>
      </w:pPr>
      <w:hyperlink r:id="rId9" w:history="1">
        <w:r w:rsidR="008E7E45" w:rsidRPr="00F20506">
          <w:rPr>
            <w:rStyle w:val="Hyperlink"/>
            <w:b/>
          </w:rPr>
          <w:t>HERE</w:t>
        </w:r>
      </w:hyperlink>
      <w:bookmarkStart w:id="0" w:name="_GoBack"/>
      <w:bookmarkEnd w:id="0"/>
      <w:r w:rsidR="008E7E45">
        <w:t xml:space="preserve"> is the </w:t>
      </w:r>
      <w:r w:rsidR="00B7128C">
        <w:t>quiz</w:t>
      </w:r>
      <w:r w:rsidR="008E7E45">
        <w:t xml:space="preserve"> code.</w:t>
      </w:r>
    </w:p>
    <w:p w:rsidR="007F3CC5" w:rsidRDefault="007F3CC5" w:rsidP="000529A1">
      <w:pPr>
        <w:ind w:right="-1080"/>
        <w:jc w:val="both"/>
      </w:pPr>
    </w:p>
    <w:p w:rsidR="007F3CC5" w:rsidRDefault="007F3CC5" w:rsidP="000529A1">
      <w:pPr>
        <w:ind w:right="-1080"/>
        <w:jc w:val="both"/>
      </w:pPr>
    </w:p>
    <w:p w:rsidR="008216D4" w:rsidRDefault="008216D4" w:rsidP="007F3CC5">
      <w:pPr>
        <w:pStyle w:val="Heading1"/>
      </w:pPr>
      <w: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4581"/>
      </w:tblGrid>
      <w:tr w:rsidR="00287149" w:rsidTr="00C85FE4">
        <w:trPr>
          <w:trHeight w:val="442"/>
        </w:trPr>
        <w:tc>
          <w:tcPr>
            <w:tcW w:w="738" w:type="dxa"/>
            <w:shd w:val="clear" w:color="auto" w:fill="BFBFBF" w:themeFill="background1" w:themeFillShade="BF"/>
          </w:tcPr>
          <w:p w:rsidR="00287149" w:rsidRPr="00C85FE4" w:rsidRDefault="00C85FE4" w:rsidP="00C85FE4">
            <w:pPr>
              <w:ind w:right="-1080"/>
            </w:pPr>
            <w:r w:rsidRPr="00C85FE4">
              <w:t>1</w:t>
            </w:r>
          </w:p>
        </w:tc>
        <w:tc>
          <w:tcPr>
            <w:tcW w:w="4581" w:type="dxa"/>
          </w:tcPr>
          <w:p w:rsidR="00287149" w:rsidRDefault="00C85FE4" w:rsidP="000529A1">
            <w:pPr>
              <w:ind w:right="-1080"/>
              <w:jc w:val="both"/>
            </w:pPr>
            <w:r>
              <w:t xml:space="preserve">sub </w:t>
            </w:r>
            <w:proofErr w:type="spellStart"/>
            <w:r>
              <w:t>setValue</w:t>
            </w:r>
            <w:proofErr w:type="spellEnd"/>
            <w:r>
              <w:t xml:space="preserve"> {</w:t>
            </w:r>
          </w:p>
        </w:tc>
      </w:tr>
      <w:tr w:rsidR="00287149" w:rsidTr="00C85FE4">
        <w:trPr>
          <w:trHeight w:val="442"/>
        </w:trPr>
        <w:tc>
          <w:tcPr>
            <w:tcW w:w="738" w:type="dxa"/>
            <w:shd w:val="clear" w:color="auto" w:fill="BFBFBF" w:themeFill="background1" w:themeFillShade="BF"/>
          </w:tcPr>
          <w:p w:rsidR="00287149" w:rsidRPr="00C85FE4" w:rsidRDefault="00C85FE4" w:rsidP="00C85FE4">
            <w:pPr>
              <w:ind w:right="-1080"/>
            </w:pPr>
            <w:r>
              <w:t>2</w:t>
            </w:r>
          </w:p>
        </w:tc>
        <w:tc>
          <w:tcPr>
            <w:tcW w:w="4581" w:type="dxa"/>
          </w:tcPr>
          <w:p w:rsidR="00287149" w:rsidRDefault="00C85FE4" w:rsidP="000529A1">
            <w:pPr>
              <w:ind w:right="-1080"/>
              <w:jc w:val="both"/>
            </w:pPr>
            <w:r>
              <w:t xml:space="preserve">     </w:t>
            </w:r>
            <w:proofErr w:type="gramStart"/>
            <w:r>
              <w:t>print</w:t>
            </w:r>
            <w:proofErr w:type="gramEnd"/>
            <w:r>
              <w:t xml:space="preserve"> “What is the value?: ”;</w:t>
            </w:r>
          </w:p>
        </w:tc>
      </w:tr>
      <w:tr w:rsidR="00287149" w:rsidTr="00C85FE4">
        <w:trPr>
          <w:trHeight w:val="442"/>
        </w:trPr>
        <w:tc>
          <w:tcPr>
            <w:tcW w:w="738" w:type="dxa"/>
            <w:shd w:val="clear" w:color="auto" w:fill="BFBFBF" w:themeFill="background1" w:themeFillShade="BF"/>
          </w:tcPr>
          <w:p w:rsidR="00287149" w:rsidRPr="00C85FE4" w:rsidRDefault="00C85FE4" w:rsidP="00C85FE4">
            <w:pPr>
              <w:ind w:right="-1080"/>
            </w:pPr>
            <w:r>
              <w:t>3</w:t>
            </w:r>
          </w:p>
        </w:tc>
        <w:tc>
          <w:tcPr>
            <w:tcW w:w="4581" w:type="dxa"/>
          </w:tcPr>
          <w:p w:rsidR="00287149" w:rsidRDefault="00C85FE4" w:rsidP="000529A1">
            <w:pPr>
              <w:ind w:right="-1080"/>
              <w:jc w:val="both"/>
            </w:pPr>
            <w:r>
              <w:t xml:space="preserve">     chomp ($value = &lt;STDIN&gt;);</w:t>
            </w:r>
          </w:p>
        </w:tc>
      </w:tr>
      <w:tr w:rsidR="00287149" w:rsidTr="00C85FE4">
        <w:trPr>
          <w:trHeight w:val="442"/>
        </w:trPr>
        <w:tc>
          <w:tcPr>
            <w:tcW w:w="738" w:type="dxa"/>
            <w:shd w:val="clear" w:color="auto" w:fill="BFBFBF" w:themeFill="background1" w:themeFillShade="BF"/>
          </w:tcPr>
          <w:p w:rsidR="00287149" w:rsidRPr="00C85FE4" w:rsidRDefault="00C85FE4" w:rsidP="00C85FE4">
            <w:pPr>
              <w:ind w:right="-1080"/>
            </w:pPr>
            <w:r>
              <w:t>4</w:t>
            </w:r>
          </w:p>
        </w:tc>
        <w:tc>
          <w:tcPr>
            <w:tcW w:w="4581" w:type="dxa"/>
          </w:tcPr>
          <w:p w:rsidR="00287149" w:rsidRDefault="00C85FE4" w:rsidP="000529A1">
            <w:pPr>
              <w:ind w:right="-1080"/>
              <w:jc w:val="both"/>
            </w:pPr>
            <w:r>
              <w:t>}</w:t>
            </w:r>
          </w:p>
        </w:tc>
      </w:tr>
    </w:tbl>
    <w:p w:rsidR="00C85FE4" w:rsidRDefault="00C85FE4" w:rsidP="00C85FE4">
      <w:pPr>
        <w:pStyle w:val="ListParagraph"/>
        <w:numPr>
          <w:ilvl w:val="0"/>
          <w:numId w:val="9"/>
        </w:numPr>
        <w:ind w:right="-1080"/>
        <w:jc w:val="both"/>
      </w:pPr>
      <w:r>
        <w:t>Method signature line signifying that it’s a mutator (method that initializes (Assigns value to) a global variable) for global variable $value. Open curly brace signifies start of block.</w:t>
      </w:r>
    </w:p>
    <w:p w:rsidR="00C85FE4" w:rsidRDefault="00C85FE4" w:rsidP="00C85FE4">
      <w:pPr>
        <w:pStyle w:val="ListParagraph"/>
        <w:numPr>
          <w:ilvl w:val="0"/>
          <w:numId w:val="9"/>
        </w:numPr>
        <w:ind w:right="-1080"/>
        <w:jc w:val="both"/>
      </w:pPr>
      <w:r>
        <w:t>Print statement asking user for input.</w:t>
      </w:r>
    </w:p>
    <w:p w:rsidR="00C85FE4" w:rsidRDefault="00C85FE4" w:rsidP="00C85FE4">
      <w:pPr>
        <w:pStyle w:val="ListParagraph"/>
        <w:numPr>
          <w:ilvl w:val="0"/>
          <w:numId w:val="9"/>
        </w:numPr>
        <w:ind w:right="-1080"/>
        <w:jc w:val="both"/>
      </w:pPr>
      <w:r>
        <w:t>Chomp removes newlines off of user input. The parentheses indicate order of precedence. &lt;STDIN&gt; is being initialized (Assigned value to) global variable $value.</w:t>
      </w:r>
    </w:p>
    <w:p w:rsidR="00C85FE4" w:rsidRPr="000142ED" w:rsidRDefault="00C85FE4" w:rsidP="00C85FE4">
      <w:pPr>
        <w:pStyle w:val="ListParagraph"/>
        <w:numPr>
          <w:ilvl w:val="0"/>
          <w:numId w:val="9"/>
        </w:numPr>
        <w:ind w:right="-1080"/>
        <w:jc w:val="both"/>
      </w:pPr>
      <w:r>
        <w:t>End curly brace signifies end of block.</w:t>
      </w:r>
    </w:p>
    <w:sectPr w:rsidR="00C85FE4" w:rsidRPr="000142ED" w:rsidSect="00172BA6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576" w:right="2160" w:bottom="576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149" w:rsidRDefault="00287149">
      <w:pPr>
        <w:spacing w:after="0" w:line="240" w:lineRule="auto"/>
      </w:pPr>
      <w:r>
        <w:separator/>
      </w:r>
    </w:p>
  </w:endnote>
  <w:endnote w:type="continuationSeparator" w:id="0">
    <w:p w:rsidR="00287149" w:rsidRDefault="00287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149" w:rsidRDefault="00287149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7E312A7" wp14:editId="1D4F6D2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OqZfdg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B645AB" w:rsidRDefault="00B645A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B1A6A60" wp14:editId="0F6FA11F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Pa5w6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B645AB" w:rsidRDefault="00B645A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884D73C" wp14:editId="2B4202BF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287149" w:rsidRDefault="0028714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7" type="#_x0000_t185" style="position:absolute;margin-left:0;margin-top:0;width:36pt;height:28.8pt;z-index:25167564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B645AB" w:rsidRDefault="00B645AB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149" w:rsidRDefault="00287149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E702D16" wp14:editId="507E545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8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STb4Uh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B645AB" w:rsidRDefault="00B645A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976AC62" wp14:editId="78BFDB1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9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D/8KyoEQIA&#10;AIM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B645AB" w:rsidRDefault="00B645A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457ACA" wp14:editId="4B848B72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287149" w:rsidRDefault="0028714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0" type="#_x0000_t185" style="position:absolute;margin-left:0;margin-top:0;width:36pt;height:28.8pt;z-index:25166643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" filled="t" fillcolor="#a9a57c [3204]" strokecolor="white [3212]" strokeweight="1pt">
              <v:path arrowok="t"/>
              <v:textbox inset="0,,0">
                <w:txbxContent>
                  <w:p w:rsidR="00E17D2C" w:rsidRDefault="00E17D2C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747DEC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149" w:rsidRDefault="00287149">
      <w:pPr>
        <w:spacing w:after="0" w:line="240" w:lineRule="auto"/>
      </w:pPr>
      <w:r>
        <w:separator/>
      </w:r>
    </w:p>
  </w:footnote>
  <w:footnote w:type="continuationSeparator" w:id="0">
    <w:p w:rsidR="00287149" w:rsidRDefault="00287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149" w:rsidRDefault="0028714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2B5CC9D" wp14:editId="43778F15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-1801148763"/>
                            <w:placeholder>
                              <w:docPart w:val="ACC21A6BA0E747D194C0D035ACCAF832"/>
                            </w:placeholder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87149" w:rsidRDefault="0028714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document title]</w:t>
                              </w:r>
                            </w:p>
                          </w:sdtContent>
                        </w:sdt>
                        <w:p w:rsidR="00287149" w:rsidRDefault="0028714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21.35pt;margin-top:217.6pt;width:32.4pt;height:356.4pt;z-index:251670528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-1801148763"/>
                      <w:placeholder>
                        <w:docPart w:val="ACC21A6BA0E747D194C0D035ACCAF832"/>
                      </w:placeholder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B645AB" w:rsidRDefault="00B645A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[Type the document title]</w:t>
                        </w:r>
                      </w:p>
                    </w:sdtContent>
                  </w:sdt>
                  <w:p w:rsidR="00B645AB" w:rsidRDefault="00B645AB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CB8EFC5" wp14:editId="3DD33BE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4492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Hd7+f4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BAEA107" wp14:editId="256470A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30" style="position:absolute;margin-left:0;margin-top:0;width:55.1pt;height:71.3pt;z-index:-25164697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" fillcolor="#a9a57c [3204]" stroked="f" strokeweight="2pt">
              <v:path arrowok="t"/>
              <v:textbox>
                <w:txbxContent>
                  <w:p w:rsidR="00B645AB" w:rsidRDefault="00B645A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9424163" wp14:editId="1DD3257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31" style="position:absolute;margin-left:0;margin-top:0;width:55.1pt;height:11in;z-index:-25164800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7PvEE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B645AB" w:rsidRDefault="00B645A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149" w:rsidRDefault="00287149">
    <w:pPr>
      <w:pStyle w:val="Header"/>
    </w:pP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8513067" wp14:editId="6DBAC80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98312C" wp14:editId="36A3383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1053362520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87149" w:rsidRDefault="0028714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document title]</w:t>
                              </w:r>
                            </w:p>
                          </w:sdtContent>
                        </w:sdt>
                        <w:p w:rsidR="00287149" w:rsidRDefault="0028714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1053362520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B645AB" w:rsidRDefault="00B645A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[Type the document title]</w:t>
                        </w:r>
                      </w:p>
                    </w:sdtContent>
                  </w:sdt>
                  <w:p w:rsidR="00B645AB" w:rsidRDefault="00B645AB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EB101B5" wp14:editId="579B41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UESwk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B645AB" w:rsidRDefault="00B645A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1FBBE0" wp14:editId="2E77757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4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cxcF3R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B645AB" w:rsidRDefault="00B645A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A453D"/>
    <w:multiLevelType w:val="hybridMultilevel"/>
    <w:tmpl w:val="D13A5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164E0"/>
    <w:multiLevelType w:val="hybridMultilevel"/>
    <w:tmpl w:val="803E6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2281C"/>
    <w:multiLevelType w:val="hybridMultilevel"/>
    <w:tmpl w:val="ED74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B234B"/>
    <w:multiLevelType w:val="hybridMultilevel"/>
    <w:tmpl w:val="76C6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C589A"/>
    <w:multiLevelType w:val="hybridMultilevel"/>
    <w:tmpl w:val="A936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A74A7"/>
    <w:multiLevelType w:val="hybridMultilevel"/>
    <w:tmpl w:val="19D8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A1A2D"/>
    <w:multiLevelType w:val="hybridMultilevel"/>
    <w:tmpl w:val="EF788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085E5D"/>
    <w:multiLevelType w:val="hybridMultilevel"/>
    <w:tmpl w:val="CA9A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5E5748"/>
    <w:multiLevelType w:val="hybridMultilevel"/>
    <w:tmpl w:val="7F660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41"/>
    <w:rsid w:val="000142ED"/>
    <w:rsid w:val="00040292"/>
    <w:rsid w:val="00050158"/>
    <w:rsid w:val="000529A1"/>
    <w:rsid w:val="00055F3A"/>
    <w:rsid w:val="00057EDE"/>
    <w:rsid w:val="00096958"/>
    <w:rsid w:val="000B0D25"/>
    <w:rsid w:val="000B6A92"/>
    <w:rsid w:val="000C797E"/>
    <w:rsid w:val="000F0F7B"/>
    <w:rsid w:val="00137BF5"/>
    <w:rsid w:val="00172BA6"/>
    <w:rsid w:val="00180D4D"/>
    <w:rsid w:val="00180D88"/>
    <w:rsid w:val="001A5981"/>
    <w:rsid w:val="001E5692"/>
    <w:rsid w:val="001F3E32"/>
    <w:rsid w:val="00211778"/>
    <w:rsid w:val="00216222"/>
    <w:rsid w:val="002240B9"/>
    <w:rsid w:val="00236B90"/>
    <w:rsid w:val="00287149"/>
    <w:rsid w:val="002A7F0F"/>
    <w:rsid w:val="002D05E0"/>
    <w:rsid w:val="002D4B1B"/>
    <w:rsid w:val="002F08B0"/>
    <w:rsid w:val="003C4153"/>
    <w:rsid w:val="003D4B5D"/>
    <w:rsid w:val="0041059E"/>
    <w:rsid w:val="004B093F"/>
    <w:rsid w:val="004D04F1"/>
    <w:rsid w:val="004D64EE"/>
    <w:rsid w:val="004F049A"/>
    <w:rsid w:val="005158A3"/>
    <w:rsid w:val="00533BAD"/>
    <w:rsid w:val="005358E3"/>
    <w:rsid w:val="00537712"/>
    <w:rsid w:val="00554FDB"/>
    <w:rsid w:val="005563D1"/>
    <w:rsid w:val="005638AC"/>
    <w:rsid w:val="0056608E"/>
    <w:rsid w:val="005909B9"/>
    <w:rsid w:val="0059495A"/>
    <w:rsid w:val="005C7304"/>
    <w:rsid w:val="00661A7C"/>
    <w:rsid w:val="0069720C"/>
    <w:rsid w:val="006A1098"/>
    <w:rsid w:val="006E5A20"/>
    <w:rsid w:val="007204AC"/>
    <w:rsid w:val="00721B1D"/>
    <w:rsid w:val="0074070A"/>
    <w:rsid w:val="00747DEC"/>
    <w:rsid w:val="00752D2D"/>
    <w:rsid w:val="007877A3"/>
    <w:rsid w:val="007954A0"/>
    <w:rsid w:val="007C6254"/>
    <w:rsid w:val="007E0B2A"/>
    <w:rsid w:val="007E76B1"/>
    <w:rsid w:val="007F1216"/>
    <w:rsid w:val="007F1D45"/>
    <w:rsid w:val="007F3CC5"/>
    <w:rsid w:val="00804035"/>
    <w:rsid w:val="00817317"/>
    <w:rsid w:val="008216D4"/>
    <w:rsid w:val="008C026C"/>
    <w:rsid w:val="008E3DF1"/>
    <w:rsid w:val="008E7E45"/>
    <w:rsid w:val="008F72B6"/>
    <w:rsid w:val="00904258"/>
    <w:rsid w:val="0091497B"/>
    <w:rsid w:val="009337BB"/>
    <w:rsid w:val="00981175"/>
    <w:rsid w:val="009A6E6E"/>
    <w:rsid w:val="00A036B6"/>
    <w:rsid w:val="00A151AB"/>
    <w:rsid w:val="00A4075F"/>
    <w:rsid w:val="00A56A27"/>
    <w:rsid w:val="00A62337"/>
    <w:rsid w:val="00AB3270"/>
    <w:rsid w:val="00AD7C16"/>
    <w:rsid w:val="00B3119C"/>
    <w:rsid w:val="00B645AB"/>
    <w:rsid w:val="00B7128C"/>
    <w:rsid w:val="00B946B4"/>
    <w:rsid w:val="00BA1CC3"/>
    <w:rsid w:val="00BF0E57"/>
    <w:rsid w:val="00BF35BD"/>
    <w:rsid w:val="00C04F41"/>
    <w:rsid w:val="00C15912"/>
    <w:rsid w:val="00C20CF0"/>
    <w:rsid w:val="00C363CD"/>
    <w:rsid w:val="00C67D1F"/>
    <w:rsid w:val="00C827D9"/>
    <w:rsid w:val="00C85FE4"/>
    <w:rsid w:val="00CB08EE"/>
    <w:rsid w:val="00CB177D"/>
    <w:rsid w:val="00CC17B6"/>
    <w:rsid w:val="00CD5224"/>
    <w:rsid w:val="00CE5D4E"/>
    <w:rsid w:val="00CE68EE"/>
    <w:rsid w:val="00D05996"/>
    <w:rsid w:val="00D234A9"/>
    <w:rsid w:val="00D34D75"/>
    <w:rsid w:val="00D3665C"/>
    <w:rsid w:val="00D5546E"/>
    <w:rsid w:val="00D86F68"/>
    <w:rsid w:val="00DD043C"/>
    <w:rsid w:val="00DD3C80"/>
    <w:rsid w:val="00DE4973"/>
    <w:rsid w:val="00DE7B8D"/>
    <w:rsid w:val="00E17D2C"/>
    <w:rsid w:val="00E3773E"/>
    <w:rsid w:val="00EA1809"/>
    <w:rsid w:val="00EB3E32"/>
    <w:rsid w:val="00EB7B7B"/>
    <w:rsid w:val="00EC6212"/>
    <w:rsid w:val="00EE3836"/>
    <w:rsid w:val="00F20506"/>
    <w:rsid w:val="00F358D0"/>
    <w:rsid w:val="00F44F13"/>
    <w:rsid w:val="00F5476C"/>
    <w:rsid w:val="00F55536"/>
    <w:rsid w:val="00F67709"/>
    <w:rsid w:val="00FD4978"/>
    <w:rsid w:val="00FD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675E47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9A57C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CBEB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Hyperlink">
    <w:name w:val="Hyperlink"/>
    <w:basedOn w:val="DefaultParagraphFont"/>
    <w:uiPriority w:val="99"/>
    <w:unhideWhenUsed/>
    <w:rsid w:val="00D05996"/>
    <w:rPr>
      <w:color w:val="D25814" w:themeColor="hyperlink"/>
      <w:u w:val="single"/>
    </w:rPr>
  </w:style>
  <w:style w:type="table" w:styleId="TableGrid">
    <w:name w:val="Table Grid"/>
    <w:basedOn w:val="TableNormal"/>
    <w:uiPriority w:val="59"/>
    <w:rsid w:val="00287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7128C"/>
    <w:rPr>
      <w:color w:val="849A0A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675E47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9A57C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CBEB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Hyperlink">
    <w:name w:val="Hyperlink"/>
    <w:basedOn w:val="DefaultParagraphFont"/>
    <w:uiPriority w:val="99"/>
    <w:unhideWhenUsed/>
    <w:rsid w:val="00D05996"/>
    <w:rPr>
      <w:color w:val="D25814" w:themeColor="hyperlink"/>
      <w:u w:val="single"/>
    </w:rPr>
  </w:style>
  <w:style w:type="table" w:styleId="TableGrid">
    <w:name w:val="Table Grid"/>
    <w:basedOn w:val="TableNormal"/>
    <w:uiPriority w:val="59"/>
    <w:rsid w:val="00287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7128C"/>
    <w:rPr>
      <w:color w:val="849A0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petoskeyschools.org/ncmc/225/testing/Quiz1Code.txt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djacenc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C21A6BA0E747D194C0D035ACCAF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E71F4-42D4-4FF0-905E-36E85B1B7AAC}"/>
      </w:docPartPr>
      <w:docPartBody>
        <w:p w:rsidR="00BB3114" w:rsidRDefault="00BB3114">
          <w:pPr>
            <w:pStyle w:val="ACC21A6BA0E747D194C0D035ACCAF832"/>
          </w:pPr>
          <w:r>
            <w:rPr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14"/>
    <w:rsid w:val="00207B42"/>
    <w:rsid w:val="00670CA1"/>
    <w:rsid w:val="00674EC2"/>
    <w:rsid w:val="007022D0"/>
    <w:rsid w:val="007C27AD"/>
    <w:rsid w:val="00963BF1"/>
    <w:rsid w:val="00AB2657"/>
    <w:rsid w:val="00BB3114"/>
    <w:rsid w:val="00C7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ja-JP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65F91" w:themeColor="accent1" w:themeShade="BF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1765C1B5B146BD94F70FE7AA178C92">
    <w:name w:val="0A1765C1B5B146BD94F70FE7AA178C92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18647E9DF29F4547BF65C2F42E40345A">
    <w:name w:val="18647E9DF29F4547BF65C2F42E40345A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ja-JP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365F91" w:themeColor="accent1" w:themeShade="BF"/>
      <w:sz w:val="24"/>
      <w:lang w:eastAsia="ko-KR"/>
    </w:rPr>
  </w:style>
  <w:style w:type="paragraph" w:customStyle="1" w:styleId="287EC39A8AB44F7DA13D72F8561AB4FB">
    <w:name w:val="287EC39A8AB44F7DA13D72F8561AB4FB"/>
  </w:style>
  <w:style w:type="paragraph" w:customStyle="1" w:styleId="37B473BE79C449659341387B1B72143B">
    <w:name w:val="37B473BE79C449659341387B1B72143B"/>
  </w:style>
  <w:style w:type="paragraph" w:customStyle="1" w:styleId="C8457E4FCFF3448A835E090732113CD7">
    <w:name w:val="C8457E4FCFF3448A835E090732113CD7"/>
  </w:style>
  <w:style w:type="paragraph" w:customStyle="1" w:styleId="3B0FB68B44E74CFEB457DAC4DB70DBFB">
    <w:name w:val="3B0FB68B44E74CFEB457DAC4DB70DBFB"/>
  </w:style>
  <w:style w:type="paragraph" w:customStyle="1" w:styleId="ACC21A6BA0E747D194C0D035ACCAF832">
    <w:name w:val="ACC21A6BA0E747D194C0D035ACCAF8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ja-JP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65F91" w:themeColor="accent1" w:themeShade="BF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1765C1B5B146BD94F70FE7AA178C92">
    <w:name w:val="0A1765C1B5B146BD94F70FE7AA178C92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18647E9DF29F4547BF65C2F42E40345A">
    <w:name w:val="18647E9DF29F4547BF65C2F42E40345A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ja-JP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365F91" w:themeColor="accent1" w:themeShade="BF"/>
      <w:sz w:val="24"/>
      <w:lang w:eastAsia="ko-KR"/>
    </w:rPr>
  </w:style>
  <w:style w:type="paragraph" w:customStyle="1" w:styleId="287EC39A8AB44F7DA13D72F8561AB4FB">
    <w:name w:val="287EC39A8AB44F7DA13D72F8561AB4FB"/>
  </w:style>
  <w:style w:type="paragraph" w:customStyle="1" w:styleId="37B473BE79C449659341387B1B72143B">
    <w:name w:val="37B473BE79C449659341387B1B72143B"/>
  </w:style>
  <w:style w:type="paragraph" w:customStyle="1" w:styleId="C8457E4FCFF3448A835E090732113CD7">
    <w:name w:val="C8457E4FCFF3448A835E090732113CD7"/>
  </w:style>
  <w:style w:type="paragraph" w:customStyle="1" w:styleId="3B0FB68B44E74CFEB457DAC4DB70DBFB">
    <w:name w:val="3B0FB68B44E74CFEB457DAC4DB70DBFB"/>
  </w:style>
  <w:style w:type="paragraph" w:customStyle="1" w:styleId="ACC21A6BA0E747D194C0D035ACCAF832">
    <w:name w:val="ACC21A6BA0E747D194C0D035ACCAF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890E5-95BA-4E8C-B9E0-9D227084A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AdjacencyReport.dotx</Template>
  <TotalTime>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Understanding the hardware requirements to run a virtualized Unix/Linux environment</dc:subject>
  <dc:creator>bates.he.z</dc:creator>
  <cp:lastModifiedBy>iluvatar</cp:lastModifiedBy>
  <cp:revision>5</cp:revision>
  <cp:lastPrinted>2013-10-14T16:55:00Z</cp:lastPrinted>
  <dcterms:created xsi:type="dcterms:W3CDTF">2014-02-03T15:16:00Z</dcterms:created>
  <dcterms:modified xsi:type="dcterms:W3CDTF">2014-02-03T17:20:00Z</dcterms:modified>
</cp:coreProperties>
</file>