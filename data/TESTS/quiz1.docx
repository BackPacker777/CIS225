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612" w:rsidRDefault="00EB2FB9" w:rsidP="007E38B1">
      <w:pPr>
        <w:pStyle w:val="Title"/>
      </w:pPr>
      <w:r>
        <w:t>CIS 225</w:t>
      </w:r>
    </w:p>
    <w:p w:rsidR="00EB2FB9" w:rsidRDefault="00EB2FB9" w:rsidP="007E38B1">
      <w:pPr>
        <w:pStyle w:val="Subtitle"/>
      </w:pPr>
      <w:r>
        <w:t>Quiz 1 – Understanding programming terminology</w:t>
      </w:r>
      <w:r w:rsidR="009B06DD">
        <w:t xml:space="preserve"> &amp; class layouts.</w:t>
      </w:r>
    </w:p>
    <w:p w:rsidR="00EB2FB9" w:rsidRDefault="00EB2FB9" w:rsidP="00CD6B4A">
      <w:pPr>
        <w:jc w:val="both"/>
      </w:pPr>
      <w:r>
        <w:t xml:space="preserve">Write a java program in </w:t>
      </w:r>
      <w:proofErr w:type="spellStart"/>
      <w:r>
        <w:t>BlueJ</w:t>
      </w:r>
      <w:proofErr w:type="spellEnd"/>
      <w:r>
        <w:t xml:space="preserve"> that contains one class</w:t>
      </w:r>
      <w:r w:rsidR="007843B0">
        <w:t>.</w:t>
      </w:r>
      <w:r w:rsidR="009B06DD">
        <w:t xml:space="preserve"> The class should be in a package called </w:t>
      </w:r>
      <w:proofErr w:type="spellStart"/>
      <w:r w:rsidR="009B06DD">
        <w:t>QuizOne</w:t>
      </w:r>
      <w:proofErr w:type="spellEnd"/>
      <w:r>
        <w:t xml:space="preserve">. Ensure that its state includes three fields.  One field should be of a primitive type that accepts whole numbers which will hold a person’s age, another should be a primitive </w:t>
      </w:r>
      <w:r w:rsidR="00A74D21">
        <w:t xml:space="preserve">type </w:t>
      </w:r>
      <w:r>
        <w:t>that accepts decimal numbers</w:t>
      </w:r>
      <w:r w:rsidR="00C96871">
        <w:t xml:space="preserve"> which will be the cost of a book purchase, and the last field should be a class reference </w:t>
      </w:r>
      <w:r w:rsidR="00CD6B4A">
        <w:t xml:space="preserve">(object) </w:t>
      </w:r>
      <w:r w:rsidR="00C96871">
        <w:t xml:space="preserve">type that will be a person’s last name. Ensure the behavior of the class includes </w:t>
      </w:r>
      <w:proofErr w:type="spellStart"/>
      <w:r w:rsidR="00C96871">
        <w:t>mutator</w:t>
      </w:r>
      <w:proofErr w:type="spellEnd"/>
      <w:r w:rsidR="00C96871">
        <w:t xml:space="preserve"> and </w:t>
      </w:r>
      <w:proofErr w:type="spellStart"/>
      <w:r w:rsidR="00C96871">
        <w:t>accessor</w:t>
      </w:r>
      <w:proofErr w:type="spellEnd"/>
      <w:r w:rsidR="00C96871">
        <w:t xml:space="preserve"> methods for each field. </w:t>
      </w:r>
      <w:r w:rsidR="00046579">
        <w:t>Each</w:t>
      </w:r>
      <w:r w:rsidR="00C96871">
        <w:t xml:space="preserve"> </w:t>
      </w:r>
      <w:proofErr w:type="spellStart"/>
      <w:r w:rsidR="00C96871">
        <w:t>mutator</w:t>
      </w:r>
      <w:proofErr w:type="spellEnd"/>
      <w:r w:rsidR="00C96871">
        <w:t xml:space="preserve"> method signature must include a formal parameter that initializes </w:t>
      </w:r>
      <w:r w:rsidR="00FA75C0">
        <w:t>its</w:t>
      </w:r>
      <w:r w:rsidR="00C96871">
        <w:t xml:space="preserve"> fie</w:t>
      </w:r>
      <w:r w:rsidR="00861B47">
        <w:t>l</w:t>
      </w:r>
      <w:r w:rsidR="00154DA6">
        <w:t xml:space="preserve">d to the parameterized </w:t>
      </w:r>
      <w:r w:rsidR="00C96871">
        <w:t xml:space="preserve">value. Write a constructor that initializes each field to a default starting value. Write a worker method that </w:t>
      </w:r>
      <w:r w:rsidR="00EF0F96">
        <w:t>contains</w:t>
      </w:r>
      <w:r w:rsidR="00C96871">
        <w:t xml:space="preserve"> a variable that is locally-scoped and is assigned a tax amount. Allow the variable to be added to the cost field, increasing it by the resultant amount.</w:t>
      </w:r>
      <w:r w:rsidR="009D1A94">
        <w:t xml:space="preserve"> Include </w:t>
      </w:r>
      <w:proofErr w:type="spellStart"/>
      <w:r w:rsidR="009D1A94">
        <w:t>JavaDoc</w:t>
      </w:r>
      <w:proofErr w:type="spellEnd"/>
      <w:r w:rsidR="009D1A94">
        <w:t xml:space="preserve"> for the class, constructor, and each method. Include a single-line comment in the worker method describing the local variable.</w:t>
      </w:r>
    </w:p>
    <w:p w:rsidR="004C3271" w:rsidRDefault="004C3271" w:rsidP="00CD6B4A">
      <w:pPr>
        <w:jc w:val="both"/>
      </w:pPr>
    </w:p>
    <w:p w:rsidR="004C3271" w:rsidRDefault="004C3271" w:rsidP="004C3271">
      <w:pPr>
        <w:jc w:val="center"/>
      </w:pPr>
      <w:r w:rsidRPr="004C3271">
        <w:drawing>
          <wp:inline distT="0" distB="0" distL="0" distR="0">
            <wp:extent cx="4381500" cy="2733675"/>
            <wp:effectExtent l="0" t="0" r="0" b="9525"/>
            <wp:docPr id="1" name="Picture 1" descr="http://zaraalexis.files.wordpress.com/2012/02/book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araalexis.files.wordpress.com/2012/02/books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3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FB9"/>
    <w:rsid w:val="00046579"/>
    <w:rsid w:val="00154DA6"/>
    <w:rsid w:val="004C3271"/>
    <w:rsid w:val="007843B0"/>
    <w:rsid w:val="007E38B1"/>
    <w:rsid w:val="00861B47"/>
    <w:rsid w:val="009B06DD"/>
    <w:rsid w:val="009D1A94"/>
    <w:rsid w:val="00A74D21"/>
    <w:rsid w:val="00AA2968"/>
    <w:rsid w:val="00AC1698"/>
    <w:rsid w:val="00C96871"/>
    <w:rsid w:val="00CD6B4A"/>
    <w:rsid w:val="00EB2FB9"/>
    <w:rsid w:val="00EF0F96"/>
    <w:rsid w:val="00FA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38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3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38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3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431DE097.dotm</Template>
  <TotalTime>40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Schools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bates.he.z</dc:creator>
  <cp:keywords/>
  <dc:description/>
  <cp:lastModifiedBy>bates.he.z</cp:lastModifiedBy>
  <cp:revision>13</cp:revision>
  <cp:lastPrinted>2012-02-06T13:12:00Z</cp:lastPrinted>
  <dcterms:created xsi:type="dcterms:W3CDTF">2012-02-06T12:31:00Z</dcterms:created>
  <dcterms:modified xsi:type="dcterms:W3CDTF">2012-03-05T18:56:00Z</dcterms:modified>
</cp:coreProperties>
</file>