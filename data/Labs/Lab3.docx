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4"/>
        <w:gridCol w:w="6916"/>
      </w:tblGrid>
      <w:tr w:rsidR="00586234" w:rsidTr="00586234">
        <w:trPr>
          <w:trHeight w:val="13670"/>
        </w:trPr>
        <w:tc>
          <w:tcPr>
            <w:tcW w:w="4068" w:type="dxa"/>
            <w:shd w:val="clear" w:color="auto" w:fill="DBE5F1" w:themeFill="accent1" w:themeFillTint="33"/>
          </w:tcPr>
          <w:p w:rsidR="00586234" w:rsidRPr="00586234" w:rsidRDefault="00586234" w:rsidP="00586234">
            <w:pPr>
              <w:pStyle w:val="Heading1"/>
              <w:spacing w:after="120"/>
              <w:outlineLvl w:val="0"/>
              <w:rPr>
                <w:color w:val="000000" w:themeColor="text1"/>
              </w:rPr>
            </w:pPr>
            <w:r w:rsidRPr="00586234">
              <w:rPr>
                <w:color w:val="000000" w:themeColor="text1"/>
              </w:rPr>
              <w:t>Objectives:</w:t>
            </w:r>
          </w:p>
          <w:p w:rsidR="00586234" w:rsidRPr="00586234" w:rsidRDefault="00586234" w:rsidP="00586234">
            <w:pPr>
              <w:spacing w:line="360" w:lineRule="auto"/>
              <w:rPr>
                <w:color w:val="000000" w:themeColor="text1"/>
              </w:rPr>
            </w:pPr>
            <w:r w:rsidRPr="00586234">
              <w:rPr>
                <w:color w:val="000000" w:themeColor="text1"/>
              </w:rPr>
              <w:t xml:space="preserve">As a programmer, you will be expected to understand good coding practice and logical structures.  For this project </w:t>
            </w:r>
            <w:r w:rsidRPr="00586234">
              <w:rPr>
                <w:b/>
                <w:i/>
                <w:color w:val="000000" w:themeColor="text1"/>
              </w:rPr>
              <w:t>you must show mastery of</w:t>
            </w:r>
            <w:r w:rsidRPr="00586234">
              <w:rPr>
                <w:color w:val="000000" w:themeColor="text1"/>
              </w:rPr>
              <w:t>: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Proper code layout</w:t>
            </w:r>
          </w:p>
          <w:p w:rsid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Variable declaration and initialization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Proper library importing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Constant declaration and initialization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Modularization</w:t>
            </w:r>
          </w:p>
          <w:p w:rsidR="00586234" w:rsidRDefault="00C32F78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Constructor</w:t>
            </w:r>
          </w:p>
          <w:p w:rsidR="00FF255B" w:rsidRPr="00586234" w:rsidRDefault="00FF255B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Overloaded constructor/method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Program sequence</w:t>
            </w:r>
            <w:r>
              <w:rPr>
                <w:color w:val="000000" w:themeColor="text1"/>
                <w:sz w:val="24"/>
              </w:rPr>
              <w:t>,</w:t>
            </w:r>
            <w:r w:rsidRPr="00586234">
              <w:rPr>
                <w:color w:val="000000" w:themeColor="text1"/>
                <w:sz w:val="24"/>
              </w:rPr>
              <w:t xml:space="preserve"> selection</w:t>
            </w:r>
            <w:r>
              <w:rPr>
                <w:color w:val="000000" w:themeColor="text1"/>
                <w:sz w:val="24"/>
              </w:rPr>
              <w:t>, &amp; looping</w:t>
            </w:r>
          </w:p>
          <w:p w:rsid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Cohesion</w:t>
            </w:r>
          </w:p>
          <w:p w:rsid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Input validation/sanitization</w:t>
            </w:r>
          </w:p>
          <w:p w:rsidR="00FF255B" w:rsidRDefault="00FF255B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Javadoc</w:t>
            </w:r>
          </w:p>
          <w:p w:rsidR="005538C9" w:rsidRDefault="005538C9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UML</w:t>
            </w:r>
            <w:bookmarkStart w:id="0" w:name="_GoBack"/>
            <w:bookmarkEnd w:id="0"/>
          </w:p>
          <w:p w:rsidR="00FF255B" w:rsidRDefault="00FF255B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External method calls</w:t>
            </w:r>
          </w:p>
          <w:p w:rsidR="00FF255B" w:rsidRPr="00586234" w:rsidRDefault="00FF255B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String concatenation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Good programming practices</w:t>
            </w:r>
          </w:p>
          <w:p w:rsidR="00586234" w:rsidRPr="00586234" w:rsidRDefault="00586234" w:rsidP="00CF51B1">
            <w:pPr>
              <w:pStyle w:val="Title"/>
              <w:pBdr>
                <w:bottom w:val="none" w:sz="0" w:space="0" w:color="auto"/>
              </w:pBdr>
              <w:rPr>
                <w:color w:val="000000" w:themeColor="text1"/>
              </w:rPr>
            </w:pPr>
          </w:p>
        </w:tc>
        <w:tc>
          <w:tcPr>
            <w:tcW w:w="6933" w:type="dxa"/>
          </w:tcPr>
          <w:p w:rsidR="00586234" w:rsidRDefault="002E2036" w:rsidP="00586234">
            <w:pPr>
              <w:pStyle w:val="Title"/>
            </w:pPr>
            <w:r>
              <w:t>Lab 3</w:t>
            </w:r>
          </w:p>
          <w:p w:rsidR="00586234" w:rsidRDefault="00586234" w:rsidP="00586234">
            <w:pPr>
              <w:pStyle w:val="Subtitle"/>
            </w:pPr>
            <w:r>
              <w:t>All of the chapter exercises plus:</w:t>
            </w:r>
          </w:p>
          <w:p w:rsidR="002E2036" w:rsidRPr="002E2036" w:rsidRDefault="002E2036" w:rsidP="002E2036">
            <w:pPr>
              <w:rPr>
                <w:sz w:val="28"/>
                <w:szCs w:val="28"/>
              </w:rPr>
            </w:pPr>
            <w:r w:rsidRPr="002E2036">
              <w:rPr>
                <w:sz w:val="28"/>
                <w:szCs w:val="28"/>
              </w:rPr>
              <w:t>Write a program that instantiates book objects. Each object should contain the following:</w:t>
            </w:r>
          </w:p>
          <w:p w:rsidR="002E2036" w:rsidRPr="002E2036" w:rsidRDefault="002E2036" w:rsidP="002E2036">
            <w:pPr>
              <w:rPr>
                <w:sz w:val="28"/>
                <w:szCs w:val="28"/>
              </w:rPr>
            </w:pPr>
          </w:p>
          <w:p w:rsidR="002E2036" w:rsidRPr="002E2036" w:rsidRDefault="002E2036" w:rsidP="002E2036">
            <w:pPr>
              <w:rPr>
                <w:sz w:val="28"/>
                <w:szCs w:val="28"/>
              </w:rPr>
            </w:pPr>
            <w:r w:rsidRPr="002E2036">
              <w:rPr>
                <w:sz w:val="28"/>
                <w:szCs w:val="28"/>
              </w:rPr>
              <w:t>a) Author last name.</w:t>
            </w:r>
          </w:p>
          <w:p w:rsidR="002E2036" w:rsidRPr="002E2036" w:rsidRDefault="002E2036" w:rsidP="002E2036">
            <w:pPr>
              <w:rPr>
                <w:sz w:val="28"/>
                <w:szCs w:val="28"/>
              </w:rPr>
            </w:pPr>
            <w:r w:rsidRPr="002E2036">
              <w:rPr>
                <w:sz w:val="28"/>
                <w:szCs w:val="28"/>
              </w:rPr>
              <w:t>b) Author first name.</w:t>
            </w:r>
          </w:p>
          <w:p w:rsidR="002E2036" w:rsidRPr="002E2036" w:rsidRDefault="002E2036" w:rsidP="002E2036">
            <w:pPr>
              <w:rPr>
                <w:sz w:val="28"/>
                <w:szCs w:val="28"/>
              </w:rPr>
            </w:pPr>
            <w:r w:rsidRPr="002E2036">
              <w:rPr>
                <w:sz w:val="28"/>
                <w:szCs w:val="28"/>
              </w:rPr>
              <w:t>c) ISBN number.</w:t>
            </w:r>
          </w:p>
          <w:p w:rsidR="002E2036" w:rsidRPr="002E2036" w:rsidRDefault="002E2036" w:rsidP="002E2036">
            <w:pPr>
              <w:rPr>
                <w:sz w:val="28"/>
                <w:szCs w:val="28"/>
              </w:rPr>
            </w:pPr>
            <w:r w:rsidRPr="002E2036">
              <w:rPr>
                <w:sz w:val="28"/>
                <w:szCs w:val="28"/>
              </w:rPr>
              <w:t>d) Book title.</w:t>
            </w:r>
          </w:p>
          <w:p w:rsidR="002E2036" w:rsidRPr="002E2036" w:rsidRDefault="002E2036" w:rsidP="002E2036">
            <w:pPr>
              <w:rPr>
                <w:sz w:val="28"/>
                <w:szCs w:val="28"/>
              </w:rPr>
            </w:pPr>
            <w:r w:rsidRPr="002E2036">
              <w:rPr>
                <w:sz w:val="28"/>
                <w:szCs w:val="28"/>
              </w:rPr>
              <w:t>e) Publication date.</w:t>
            </w:r>
          </w:p>
          <w:p w:rsidR="002E2036" w:rsidRPr="002E2036" w:rsidRDefault="002E2036" w:rsidP="002E2036">
            <w:pPr>
              <w:rPr>
                <w:sz w:val="28"/>
                <w:szCs w:val="28"/>
              </w:rPr>
            </w:pPr>
            <w:r w:rsidRPr="002E2036">
              <w:rPr>
                <w:sz w:val="28"/>
                <w:szCs w:val="28"/>
              </w:rPr>
              <w:t>f) Number of pages.</w:t>
            </w:r>
          </w:p>
          <w:p w:rsidR="002E2036" w:rsidRPr="002E2036" w:rsidRDefault="002E2036" w:rsidP="002E2036">
            <w:pPr>
              <w:rPr>
                <w:sz w:val="28"/>
                <w:szCs w:val="28"/>
              </w:rPr>
            </w:pPr>
          </w:p>
          <w:p w:rsidR="002E2036" w:rsidRPr="002E2036" w:rsidRDefault="002E2036" w:rsidP="002E2036">
            <w:pPr>
              <w:rPr>
                <w:sz w:val="28"/>
                <w:szCs w:val="28"/>
              </w:rPr>
            </w:pPr>
            <w:r w:rsidRPr="002E2036">
              <w:rPr>
                <w:sz w:val="28"/>
                <w:szCs w:val="28"/>
              </w:rPr>
              <w:t>One class will be the template for books and the other class will parse an individual book and have methods to print all individual data items (title, isbn, author, etc.).</w:t>
            </w:r>
          </w:p>
          <w:p w:rsidR="002E2036" w:rsidRPr="002E2036" w:rsidRDefault="002E2036" w:rsidP="002E2036">
            <w:pPr>
              <w:rPr>
                <w:sz w:val="28"/>
                <w:szCs w:val="28"/>
              </w:rPr>
            </w:pPr>
          </w:p>
          <w:p w:rsidR="00C32F78" w:rsidRDefault="002E2036" w:rsidP="002E2036">
            <w:pPr>
              <w:rPr>
                <w:sz w:val="28"/>
                <w:szCs w:val="28"/>
              </w:rPr>
            </w:pPr>
            <w:r w:rsidRPr="002E2036">
              <w:rPr>
                <w:sz w:val="28"/>
                <w:szCs w:val="28"/>
              </w:rPr>
              <w:t>Include logic that indicates an error if the number of pages is below ten.</w:t>
            </w:r>
          </w:p>
          <w:p w:rsidR="00586234" w:rsidRDefault="00586234" w:rsidP="00586234">
            <w:pPr>
              <w:rPr>
                <w:sz w:val="28"/>
                <w:szCs w:val="28"/>
              </w:rPr>
            </w:pPr>
          </w:p>
          <w:p w:rsidR="00586234" w:rsidRDefault="002E2036" w:rsidP="00C32F78">
            <w:pPr>
              <w:pStyle w:val="Title"/>
              <w:pBdr>
                <w:bottom w:val="none" w:sz="0" w:space="0" w:color="auto"/>
              </w:pBd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206240" cy="26289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telligent-books-to-rea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51B1" w:rsidRPr="00CF51B1" w:rsidRDefault="00CF51B1" w:rsidP="00CF51B1">
      <w:pPr>
        <w:jc w:val="center"/>
        <w:rPr>
          <w:sz w:val="28"/>
          <w:szCs w:val="28"/>
        </w:rPr>
      </w:pPr>
    </w:p>
    <w:sectPr w:rsidR="00CF51B1" w:rsidRPr="00CF51B1" w:rsidSect="005862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F1B44"/>
    <w:multiLevelType w:val="hybridMultilevel"/>
    <w:tmpl w:val="49C8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A237D"/>
    <w:multiLevelType w:val="hybridMultilevel"/>
    <w:tmpl w:val="662E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7182F"/>
    <w:multiLevelType w:val="hybridMultilevel"/>
    <w:tmpl w:val="DF3E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85E5D"/>
    <w:multiLevelType w:val="hybridMultilevel"/>
    <w:tmpl w:val="CA9A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B1"/>
    <w:rsid w:val="002E2036"/>
    <w:rsid w:val="005538C9"/>
    <w:rsid w:val="00586234"/>
    <w:rsid w:val="0069691D"/>
    <w:rsid w:val="00AA28EB"/>
    <w:rsid w:val="00AA2968"/>
    <w:rsid w:val="00AB56D9"/>
    <w:rsid w:val="00AC1698"/>
    <w:rsid w:val="00C32F78"/>
    <w:rsid w:val="00CF51B1"/>
    <w:rsid w:val="00F563BD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A2753-D232-44B2-AB25-87C64002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23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ko-KR"/>
      <w14:numForm w14:val="old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1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1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1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1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51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6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6234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ko-KR"/>
      <w14:numForm w14:val="oldStyle"/>
    </w:rPr>
  </w:style>
  <w:style w:type="character" w:styleId="FollowedHyperlink">
    <w:name w:val="FollowedHyperlink"/>
    <w:basedOn w:val="DefaultParagraphFont"/>
    <w:uiPriority w:val="99"/>
    <w:semiHidden/>
    <w:unhideWhenUsed/>
    <w:rsid w:val="005862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9580711F.dotm</Template>
  <TotalTime>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bates.he.z</dc:creator>
  <cp:lastModifiedBy>Howard E. Bates</cp:lastModifiedBy>
  <cp:revision>5</cp:revision>
  <cp:lastPrinted>2014-02-10T12:29:00Z</cp:lastPrinted>
  <dcterms:created xsi:type="dcterms:W3CDTF">2015-01-22T14:47:00Z</dcterms:created>
  <dcterms:modified xsi:type="dcterms:W3CDTF">2015-01-22T14:59:00Z</dcterms:modified>
</cp:coreProperties>
</file>