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Pr="000452FD" w:rsidRDefault="000452FD" w:rsidP="000452FD">
      <w:pPr>
        <w:pStyle w:val="Title"/>
      </w:pPr>
      <w:r w:rsidRPr="000452FD">
        <w:t>Chapter 8</w:t>
      </w:r>
    </w:p>
    <w:p w:rsidR="000452FD" w:rsidRPr="000452FD" w:rsidRDefault="000452FD" w:rsidP="000452FD">
      <w:pPr>
        <w:pStyle w:val="Subtitle"/>
      </w:pPr>
      <w:r w:rsidRPr="000452FD">
        <w:t>All book exercises plus:</w:t>
      </w:r>
    </w:p>
    <w:p w:rsidR="000452FD" w:rsidRDefault="000452FD">
      <w:pPr>
        <w:rPr>
          <w:sz w:val="28"/>
          <w:szCs w:val="28"/>
        </w:rPr>
      </w:pPr>
      <w:r w:rsidRPr="000452FD">
        <w:rPr>
          <w:sz w:val="28"/>
          <w:szCs w:val="28"/>
        </w:rPr>
        <w:t xml:space="preserve">Create a program that creates objects of type </w:t>
      </w:r>
      <w:proofErr w:type="spellStart"/>
      <w:r w:rsidRPr="000452FD">
        <w:rPr>
          <w:sz w:val="28"/>
          <w:szCs w:val="28"/>
        </w:rPr>
        <w:t>Orc</w:t>
      </w:r>
      <w:proofErr w:type="spellEnd"/>
      <w:r w:rsidRPr="000452FD">
        <w:rPr>
          <w:sz w:val="28"/>
          <w:szCs w:val="28"/>
        </w:rPr>
        <w:t xml:space="preserve"> and type Ghoul. Give the objects at least eight shared attributes and at least two unique attributes. Have the program instantiate at least three of each type and populate a collection. Have the program iterate over the collection and print out each creatures attributes. Ensure the program starts automatically and gets the data to create the creatures from a comma separated file. </w:t>
      </w:r>
      <w:proofErr w:type="gramStart"/>
      <w:r w:rsidRPr="000452FD">
        <w:rPr>
          <w:sz w:val="28"/>
          <w:szCs w:val="28"/>
        </w:rPr>
        <w:t>(Scanner).</w:t>
      </w:r>
      <w:proofErr w:type="gramEnd"/>
    </w:p>
    <w:p w:rsidR="000452FD" w:rsidRDefault="000452FD">
      <w:pPr>
        <w:rPr>
          <w:sz w:val="28"/>
          <w:szCs w:val="28"/>
        </w:rPr>
      </w:pPr>
    </w:p>
    <w:p w:rsidR="000452FD" w:rsidRPr="000452FD" w:rsidRDefault="000452FD" w:rsidP="000452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10000" cy="5219700"/>
            <wp:effectExtent l="0" t="0" r="0" b="0"/>
            <wp:docPr id="1" name="Picture 1" descr="Z:\NTA\NTA4\images\O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NTA\NTA4\images\Or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2FD" w:rsidRPr="0004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FD"/>
    <w:rsid w:val="000452FD"/>
    <w:rsid w:val="00AA2968"/>
    <w:rsid w:val="00AC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52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52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52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2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452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52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52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2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70F50D50.dotm</Template>
  <TotalTime>12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1</cp:revision>
  <dcterms:created xsi:type="dcterms:W3CDTF">2012-02-28T15:26:00Z</dcterms:created>
  <dcterms:modified xsi:type="dcterms:W3CDTF">2012-02-28T15:38:00Z</dcterms:modified>
</cp:coreProperties>
</file>