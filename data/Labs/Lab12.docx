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2" w:rsidRDefault="004335D1" w:rsidP="003D270C">
      <w:pPr>
        <w:pStyle w:val="Title"/>
      </w:pPr>
      <w:r>
        <w:t>Chapter 12</w:t>
      </w:r>
      <w:bookmarkStart w:id="0" w:name="_GoBack"/>
      <w:bookmarkEnd w:id="0"/>
    </w:p>
    <w:p w:rsidR="003D270C" w:rsidRDefault="003D270C" w:rsidP="003D270C">
      <w:pPr>
        <w:pStyle w:val="Subtitle"/>
      </w:pPr>
      <w:r>
        <w:t>Book exercises are extra credit plus:</w:t>
      </w:r>
    </w:p>
    <w:p w:rsidR="003D270C" w:rsidRDefault="003D270C" w:rsidP="003D270C">
      <w:r>
        <w:t xml:space="preserve">Add the following to your </w:t>
      </w:r>
      <w:r w:rsidR="004335D1">
        <w:t>ATM</w:t>
      </w:r>
      <w:r>
        <w:t xml:space="preserve"> project: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r>
        <w:t>GUI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r>
        <w:t>Inheritance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toSting</w:t>
      </w:r>
      <w:proofErr w:type="spellEnd"/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StringBuilder</w:t>
      </w:r>
      <w:proofErr w:type="spellEnd"/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JavaDoc</w:t>
      </w:r>
      <w:proofErr w:type="spellEnd"/>
      <w:r>
        <w:t xml:space="preserve"> html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r>
        <w:t>File I/O</w:t>
      </w:r>
    </w:p>
    <w:p w:rsidR="004335D1" w:rsidRDefault="004335D1" w:rsidP="003D270C">
      <w:pPr>
        <w:pStyle w:val="ListParagraph"/>
        <w:numPr>
          <w:ilvl w:val="0"/>
          <w:numId w:val="1"/>
        </w:numPr>
      </w:pPr>
      <w:r>
        <w:t>Exception handling</w:t>
      </w:r>
    </w:p>
    <w:p w:rsidR="003D270C" w:rsidRDefault="003D270C" w:rsidP="003D270C"/>
    <w:p w:rsidR="003D270C" w:rsidRPr="003D270C" w:rsidRDefault="004335D1" w:rsidP="003D270C">
      <w:pPr>
        <w:jc w:val="center"/>
      </w:pPr>
      <w:r>
        <w:rPr>
          <w:noProof/>
        </w:rPr>
        <w:drawing>
          <wp:inline distT="0" distB="0" distL="0" distR="0">
            <wp:extent cx="3810000" cy="4638675"/>
            <wp:effectExtent l="0" t="0" r="0" b="9525"/>
            <wp:docPr id="2" name="Picture 2" descr="Funny mike Baldwin atm  cartoon from August 04, 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ny mike Baldwin atm  cartoon from August 04, 20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70C" w:rsidRPr="003D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5F51"/>
    <w:multiLevelType w:val="hybridMultilevel"/>
    <w:tmpl w:val="E58C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0C"/>
    <w:rsid w:val="003D270C"/>
    <w:rsid w:val="004335D1"/>
    <w:rsid w:val="00AA2968"/>
    <w:rsid w:val="00AC1698"/>
    <w:rsid w:val="00D0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1CE75B90.dotm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bates.he.z</cp:lastModifiedBy>
  <cp:revision>3</cp:revision>
  <dcterms:created xsi:type="dcterms:W3CDTF">2012-03-06T15:06:00Z</dcterms:created>
  <dcterms:modified xsi:type="dcterms:W3CDTF">2012-03-06T15:08:00Z</dcterms:modified>
</cp:coreProperties>
</file>