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3"/>
        <w:gridCol w:w="7723"/>
      </w:tblGrid>
      <w:tr w:rsidR="00586234" w:rsidTr="003E3724">
        <w:trPr>
          <w:trHeight w:val="13670"/>
        </w:trPr>
        <w:tc>
          <w:tcPr>
            <w:tcW w:w="3978" w:type="dxa"/>
            <w:shd w:val="clear" w:color="auto" w:fill="DBE5F1" w:themeFill="accent1" w:themeFillTint="33"/>
          </w:tcPr>
          <w:p w:rsidR="00586234" w:rsidRPr="00586234" w:rsidRDefault="00586234" w:rsidP="00586234">
            <w:pPr>
              <w:pStyle w:val="Heading1"/>
              <w:spacing w:after="120"/>
              <w:outlineLvl w:val="0"/>
              <w:rPr>
                <w:color w:val="000000" w:themeColor="text1"/>
              </w:rPr>
            </w:pPr>
            <w:r w:rsidRPr="00586234">
              <w:rPr>
                <w:color w:val="000000" w:themeColor="text1"/>
              </w:rPr>
              <w:t>Objectives:</w:t>
            </w:r>
          </w:p>
          <w:p w:rsidR="00586234" w:rsidRPr="00586234" w:rsidRDefault="00586234" w:rsidP="00586234">
            <w:pPr>
              <w:spacing w:line="360" w:lineRule="auto"/>
              <w:rPr>
                <w:color w:val="000000" w:themeColor="text1"/>
              </w:rPr>
            </w:pPr>
            <w:r w:rsidRPr="00586234">
              <w:rPr>
                <w:color w:val="000000" w:themeColor="text1"/>
              </w:rPr>
              <w:t xml:space="preserve">As a programmer, you will be expected to understand good coding practice and logical structures.  For this project </w:t>
            </w:r>
            <w:r w:rsidRPr="00586234">
              <w:rPr>
                <w:b/>
                <w:i/>
                <w:color w:val="000000" w:themeColor="text1"/>
              </w:rPr>
              <w:t>you must show mastery of</w:t>
            </w:r>
            <w:r w:rsidRPr="00586234">
              <w:rPr>
                <w:color w:val="000000" w:themeColor="text1"/>
              </w:rPr>
              <w:t>:</w:t>
            </w:r>
          </w:p>
          <w:p w:rsidR="00586234" w:rsidRPr="00586234" w:rsidRDefault="00586234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 w:rsidRPr="00586234">
              <w:rPr>
                <w:color w:val="000000" w:themeColor="text1"/>
                <w:sz w:val="24"/>
              </w:rPr>
              <w:t>Proper code layout</w:t>
            </w:r>
          </w:p>
          <w:p w:rsidR="00586234" w:rsidRDefault="00586234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 w:rsidRPr="00586234">
              <w:rPr>
                <w:color w:val="000000" w:themeColor="text1"/>
                <w:sz w:val="24"/>
              </w:rPr>
              <w:t>Variable declaration and initialization</w:t>
            </w:r>
          </w:p>
          <w:p w:rsidR="00586234" w:rsidRPr="00586234" w:rsidRDefault="00586234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Proper library importing</w:t>
            </w:r>
          </w:p>
          <w:p w:rsidR="00586234" w:rsidRPr="00586234" w:rsidRDefault="00586234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 w:rsidRPr="00586234">
              <w:rPr>
                <w:color w:val="000000" w:themeColor="text1"/>
                <w:sz w:val="24"/>
              </w:rPr>
              <w:t>Constant declaration and initialization</w:t>
            </w:r>
          </w:p>
          <w:p w:rsidR="00586234" w:rsidRDefault="00586234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 w:rsidRPr="00586234">
              <w:rPr>
                <w:color w:val="000000" w:themeColor="text1"/>
                <w:sz w:val="24"/>
              </w:rPr>
              <w:t>Collections (arrays)</w:t>
            </w:r>
          </w:p>
          <w:p w:rsidR="00586234" w:rsidRDefault="0069691D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Method</w:t>
            </w:r>
            <w:r w:rsidR="00586234">
              <w:rPr>
                <w:color w:val="000000" w:themeColor="text1"/>
                <w:sz w:val="24"/>
              </w:rPr>
              <w:t xml:space="preserve"> overloading</w:t>
            </w:r>
          </w:p>
          <w:p w:rsidR="0069691D" w:rsidRPr="00586234" w:rsidRDefault="0069691D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Anonymous object</w:t>
            </w:r>
          </w:p>
          <w:p w:rsidR="00586234" w:rsidRPr="00586234" w:rsidRDefault="00586234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 w:rsidRPr="00586234">
              <w:rPr>
                <w:color w:val="000000" w:themeColor="text1"/>
                <w:sz w:val="24"/>
              </w:rPr>
              <w:t>Modularization</w:t>
            </w:r>
          </w:p>
          <w:p w:rsidR="00586234" w:rsidRPr="00586234" w:rsidRDefault="00586234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 w:rsidRPr="00586234">
              <w:rPr>
                <w:color w:val="000000" w:themeColor="text1"/>
                <w:sz w:val="24"/>
              </w:rPr>
              <w:t>Dispatching</w:t>
            </w:r>
          </w:p>
          <w:p w:rsidR="00586234" w:rsidRPr="00586234" w:rsidRDefault="00586234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 w:rsidRPr="00586234">
              <w:rPr>
                <w:color w:val="000000" w:themeColor="text1"/>
                <w:sz w:val="24"/>
              </w:rPr>
              <w:t>Program sequence</w:t>
            </w:r>
            <w:r>
              <w:rPr>
                <w:color w:val="000000" w:themeColor="text1"/>
                <w:sz w:val="24"/>
              </w:rPr>
              <w:t>,</w:t>
            </w:r>
            <w:r w:rsidRPr="00586234">
              <w:rPr>
                <w:color w:val="000000" w:themeColor="text1"/>
                <w:sz w:val="24"/>
              </w:rPr>
              <w:t xml:space="preserve"> selection</w:t>
            </w:r>
            <w:r>
              <w:rPr>
                <w:color w:val="000000" w:themeColor="text1"/>
                <w:sz w:val="24"/>
              </w:rPr>
              <w:t>, &amp; looping</w:t>
            </w:r>
          </w:p>
          <w:p w:rsidR="00586234" w:rsidRDefault="00586234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 w:rsidRPr="00586234">
              <w:rPr>
                <w:color w:val="000000" w:themeColor="text1"/>
                <w:sz w:val="24"/>
              </w:rPr>
              <w:t>Cohesion</w:t>
            </w:r>
          </w:p>
          <w:p w:rsidR="003E3724" w:rsidRDefault="003E3724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UML</w:t>
            </w:r>
          </w:p>
          <w:p w:rsidR="003E3724" w:rsidRDefault="003E3724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JavaDoc</w:t>
            </w:r>
            <w:proofErr w:type="spellEnd"/>
          </w:p>
          <w:p w:rsidR="00586234" w:rsidRPr="00586234" w:rsidRDefault="00586234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Input validation/sanitization</w:t>
            </w:r>
          </w:p>
          <w:p w:rsidR="00586234" w:rsidRPr="00586234" w:rsidRDefault="00586234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 w:rsidRPr="00586234">
              <w:rPr>
                <w:color w:val="000000" w:themeColor="text1"/>
                <w:sz w:val="24"/>
              </w:rPr>
              <w:t>Good programming practices</w:t>
            </w:r>
          </w:p>
          <w:p w:rsidR="00586234" w:rsidRPr="00586234" w:rsidRDefault="00586234" w:rsidP="00CF51B1">
            <w:pPr>
              <w:pStyle w:val="Title"/>
              <w:pBdr>
                <w:bottom w:val="none" w:sz="0" w:space="0" w:color="auto"/>
              </w:pBdr>
              <w:rPr>
                <w:color w:val="000000" w:themeColor="text1"/>
              </w:rPr>
            </w:pPr>
          </w:p>
        </w:tc>
        <w:tc>
          <w:tcPr>
            <w:tcW w:w="7023" w:type="dxa"/>
          </w:tcPr>
          <w:p w:rsidR="00586234" w:rsidRDefault="003E3724" w:rsidP="00586234">
            <w:pPr>
              <w:pStyle w:val="Title"/>
            </w:pPr>
            <w:r>
              <w:t>Lab 5</w:t>
            </w:r>
          </w:p>
          <w:p w:rsidR="00586234" w:rsidRDefault="00586234" w:rsidP="00586234">
            <w:pPr>
              <w:pStyle w:val="Subtitle"/>
            </w:pPr>
            <w:r>
              <w:t>All of the chapter exercises plus:</w:t>
            </w:r>
          </w:p>
          <w:p w:rsidR="003E3724" w:rsidRPr="001C512F" w:rsidRDefault="003E3724" w:rsidP="003E3724">
            <w:pPr>
              <w:rPr>
                <w:sz w:val="28"/>
                <w:szCs w:val="28"/>
              </w:rPr>
            </w:pPr>
            <w:r w:rsidRPr="001C512F">
              <w:rPr>
                <w:b/>
                <w:bCs/>
                <w:sz w:val="28"/>
                <w:szCs w:val="28"/>
              </w:rPr>
              <w:t>Web Site Sales by Lame-O</w:t>
            </w:r>
            <w:r w:rsidRPr="001C512F">
              <w:rPr>
                <w:sz w:val="28"/>
                <w:szCs w:val="28"/>
              </w:rPr>
              <w:t> </w:t>
            </w:r>
          </w:p>
          <w:p w:rsidR="003E3724" w:rsidRPr="003E3724" w:rsidRDefault="003E3724" w:rsidP="003E3724">
            <w:pPr>
              <w:pStyle w:val="NoSpacing"/>
              <w:rPr>
                <w:rFonts w:ascii="Anonymous Pro" w:hAnsi="Anonymous Pro"/>
              </w:rPr>
            </w:pPr>
            <w:r w:rsidRPr="003E3724">
              <w:rPr>
                <w:rFonts w:ascii="Anonymous Pro" w:hAnsi="Anonymous Pro"/>
              </w:rPr>
              <w:t>You are a programmer for Lame-O web design company. Currently your company offers five different 'cookie-cutter' designs that customers can select from. Your job is to create a sales application for your company’s web site so that customers can purchase their own designs. Once they have selected a design, they can choose from five unique features in each design. Each feature adds to the cost of their site. See the table below for the designs and added costs:</w:t>
            </w:r>
          </w:p>
          <w:p w:rsidR="003E3724" w:rsidRPr="003E3724" w:rsidRDefault="003E3724" w:rsidP="003E3724">
            <w:pPr>
              <w:pStyle w:val="NoSpacing"/>
              <w:rPr>
                <w:rFonts w:ascii="Anonymous Pro" w:hAnsi="Anonymous Pro"/>
              </w:rPr>
            </w:pPr>
          </w:p>
          <w:tbl>
            <w:tblPr>
              <w:tblW w:w="6552" w:type="dxa"/>
              <w:jc w:val="center"/>
              <w:shd w:val="clear" w:color="auto" w:fill="F0F7B6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1"/>
              <w:gridCol w:w="841"/>
              <w:gridCol w:w="1081"/>
              <w:gridCol w:w="1081"/>
              <w:gridCol w:w="1081"/>
              <w:gridCol w:w="1081"/>
              <w:gridCol w:w="1081"/>
            </w:tblGrid>
            <w:tr w:rsidR="003E3724" w:rsidRPr="003E3724" w:rsidTr="003E3724">
              <w:trPr>
                <w:cantSplit/>
                <w:trHeight w:val="720"/>
                <w:jc w:val="center"/>
              </w:trPr>
              <w:tc>
                <w:tcPr>
                  <w:tcW w:w="0" w:type="auto"/>
                  <w:tcBorders>
                    <w:top w:val="single" w:sz="24" w:space="0" w:color="CFDAE3"/>
                    <w:left w:val="single" w:sz="24" w:space="0" w:color="CFDAE3"/>
                    <w:bottom w:val="single" w:sz="24" w:space="0" w:color="CFDAE3"/>
                    <w:right w:val="single" w:sz="24" w:space="0" w:color="CFDAE3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E3724" w:rsidRPr="003E3724" w:rsidRDefault="003E3724" w:rsidP="003E3724">
                  <w:pPr>
                    <w:jc w:val="center"/>
                    <w:rPr>
                      <w:rFonts w:ascii="Anonymous Pro" w:hAnsi="Anonymous Pro"/>
                    </w:rPr>
                  </w:pPr>
                  <w:r w:rsidRPr="003E3724">
                    <w:rPr>
                      <w:rFonts w:ascii="Anonymous Pro" w:hAnsi="Anonymous Pro"/>
                    </w:rPr>
                    <w:t>Design</w:t>
                  </w:r>
                </w:p>
              </w:tc>
              <w:tc>
                <w:tcPr>
                  <w:tcW w:w="0" w:type="auto"/>
                  <w:tcBorders>
                    <w:top w:val="single" w:sz="24" w:space="0" w:color="CFDAE3"/>
                    <w:left w:val="single" w:sz="24" w:space="0" w:color="CFDAE3"/>
                    <w:bottom w:val="single" w:sz="24" w:space="0" w:color="CFDAE3"/>
                    <w:right w:val="single" w:sz="24" w:space="0" w:color="CFDAE3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E3724" w:rsidRPr="003E3724" w:rsidRDefault="003E3724" w:rsidP="003E3724">
                  <w:pPr>
                    <w:jc w:val="center"/>
                    <w:rPr>
                      <w:rFonts w:ascii="Anonymous Pro" w:hAnsi="Anonymous Pro"/>
                    </w:rPr>
                  </w:pPr>
                  <w:r w:rsidRPr="003E3724">
                    <w:rPr>
                      <w:rFonts w:ascii="Anonymous Pro" w:hAnsi="Anonymous Pro"/>
                    </w:rPr>
                    <w:t>Base Price</w:t>
                  </w:r>
                </w:p>
              </w:tc>
              <w:tc>
                <w:tcPr>
                  <w:tcW w:w="0" w:type="auto"/>
                  <w:tcBorders>
                    <w:top w:val="single" w:sz="24" w:space="0" w:color="CFDAE3"/>
                    <w:left w:val="single" w:sz="24" w:space="0" w:color="CFDAE3"/>
                    <w:bottom w:val="single" w:sz="24" w:space="0" w:color="CFDAE3"/>
                    <w:right w:val="single" w:sz="24" w:space="0" w:color="CFDAE3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E3724" w:rsidRPr="003E3724" w:rsidRDefault="003E3724" w:rsidP="003E3724">
                  <w:pPr>
                    <w:jc w:val="center"/>
                    <w:rPr>
                      <w:rFonts w:ascii="Anonymous Pro" w:hAnsi="Anonymous Pro"/>
                    </w:rPr>
                  </w:pPr>
                  <w:r w:rsidRPr="003E3724">
                    <w:rPr>
                      <w:rFonts w:ascii="Anonymous Pro" w:hAnsi="Anonymous Pro"/>
                    </w:rPr>
                    <w:t>Feature 1</w:t>
                  </w:r>
                </w:p>
              </w:tc>
              <w:tc>
                <w:tcPr>
                  <w:tcW w:w="0" w:type="auto"/>
                  <w:tcBorders>
                    <w:top w:val="single" w:sz="24" w:space="0" w:color="CFDAE3"/>
                    <w:left w:val="single" w:sz="24" w:space="0" w:color="CFDAE3"/>
                    <w:bottom w:val="single" w:sz="24" w:space="0" w:color="CFDAE3"/>
                    <w:right w:val="single" w:sz="24" w:space="0" w:color="CFDAE3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E3724" w:rsidRPr="003E3724" w:rsidRDefault="003E3724" w:rsidP="003E3724">
                  <w:pPr>
                    <w:jc w:val="center"/>
                    <w:rPr>
                      <w:rFonts w:ascii="Anonymous Pro" w:hAnsi="Anonymous Pro"/>
                    </w:rPr>
                  </w:pPr>
                  <w:r w:rsidRPr="003E3724">
                    <w:rPr>
                      <w:rFonts w:ascii="Anonymous Pro" w:hAnsi="Anonymous Pro"/>
                    </w:rPr>
                    <w:t>Feature 2</w:t>
                  </w:r>
                </w:p>
              </w:tc>
              <w:tc>
                <w:tcPr>
                  <w:tcW w:w="0" w:type="auto"/>
                  <w:tcBorders>
                    <w:top w:val="single" w:sz="24" w:space="0" w:color="CFDAE3"/>
                    <w:left w:val="single" w:sz="24" w:space="0" w:color="CFDAE3"/>
                    <w:bottom w:val="single" w:sz="24" w:space="0" w:color="CFDAE3"/>
                    <w:right w:val="single" w:sz="24" w:space="0" w:color="CFDAE3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E3724" w:rsidRPr="003E3724" w:rsidRDefault="003E3724" w:rsidP="003E3724">
                  <w:pPr>
                    <w:jc w:val="center"/>
                    <w:rPr>
                      <w:rFonts w:ascii="Anonymous Pro" w:hAnsi="Anonymous Pro"/>
                    </w:rPr>
                  </w:pPr>
                  <w:r w:rsidRPr="003E3724">
                    <w:rPr>
                      <w:rFonts w:ascii="Anonymous Pro" w:hAnsi="Anonymous Pro"/>
                    </w:rPr>
                    <w:t>Feature 3</w:t>
                  </w:r>
                </w:p>
              </w:tc>
              <w:tc>
                <w:tcPr>
                  <w:tcW w:w="0" w:type="auto"/>
                  <w:tcBorders>
                    <w:top w:val="single" w:sz="24" w:space="0" w:color="CFDAE3"/>
                    <w:left w:val="single" w:sz="24" w:space="0" w:color="CFDAE3"/>
                    <w:bottom w:val="single" w:sz="24" w:space="0" w:color="CFDAE3"/>
                    <w:right w:val="single" w:sz="24" w:space="0" w:color="CFDAE3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E3724" w:rsidRPr="003E3724" w:rsidRDefault="003E3724" w:rsidP="003E3724">
                  <w:pPr>
                    <w:jc w:val="center"/>
                    <w:rPr>
                      <w:rFonts w:ascii="Anonymous Pro" w:hAnsi="Anonymous Pro"/>
                    </w:rPr>
                  </w:pPr>
                  <w:r w:rsidRPr="003E3724">
                    <w:rPr>
                      <w:rFonts w:ascii="Anonymous Pro" w:hAnsi="Anonymous Pro"/>
                    </w:rPr>
                    <w:t>Feature 4</w:t>
                  </w:r>
                </w:p>
              </w:tc>
              <w:tc>
                <w:tcPr>
                  <w:tcW w:w="0" w:type="auto"/>
                  <w:tcBorders>
                    <w:top w:val="single" w:sz="24" w:space="0" w:color="CFDAE3"/>
                    <w:left w:val="single" w:sz="24" w:space="0" w:color="CFDAE3"/>
                    <w:bottom w:val="single" w:sz="24" w:space="0" w:color="CFDAE3"/>
                    <w:right w:val="single" w:sz="24" w:space="0" w:color="CFDAE3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E3724" w:rsidRPr="003E3724" w:rsidRDefault="003E3724" w:rsidP="003E3724">
                  <w:pPr>
                    <w:jc w:val="center"/>
                    <w:rPr>
                      <w:rFonts w:ascii="Anonymous Pro" w:hAnsi="Anonymous Pro"/>
                    </w:rPr>
                  </w:pPr>
                  <w:r w:rsidRPr="003E3724">
                    <w:rPr>
                      <w:rFonts w:ascii="Anonymous Pro" w:hAnsi="Anonymous Pro"/>
                    </w:rPr>
                    <w:t>Feature 5</w:t>
                  </w:r>
                </w:p>
              </w:tc>
            </w:tr>
            <w:tr w:rsidR="003E3724" w:rsidRPr="003E3724" w:rsidTr="003E3724">
              <w:trPr>
                <w:cantSplit/>
                <w:trHeight w:val="378"/>
                <w:jc w:val="center"/>
              </w:trPr>
              <w:tc>
                <w:tcPr>
                  <w:tcW w:w="0" w:type="auto"/>
                  <w:tcBorders>
                    <w:top w:val="single" w:sz="24" w:space="0" w:color="CFDAE3"/>
                    <w:left w:val="single" w:sz="24" w:space="0" w:color="CFDAE3"/>
                    <w:bottom w:val="single" w:sz="24" w:space="0" w:color="CFDAE3"/>
                    <w:right w:val="single" w:sz="24" w:space="0" w:color="CFDAE3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E3724" w:rsidRPr="003E3724" w:rsidRDefault="003E3724" w:rsidP="009C567C">
                  <w:pPr>
                    <w:rPr>
                      <w:rFonts w:ascii="Anonymous Pro" w:hAnsi="Anonymous Pro"/>
                    </w:rPr>
                  </w:pPr>
                  <w:r w:rsidRPr="003E3724">
                    <w:rPr>
                      <w:rFonts w:ascii="Anonymous Pro" w:hAnsi="Anonymous Pro"/>
                    </w:rPr>
                    <w:t>Nature</w:t>
                  </w:r>
                </w:p>
              </w:tc>
              <w:tc>
                <w:tcPr>
                  <w:tcW w:w="0" w:type="auto"/>
                  <w:tcBorders>
                    <w:top w:val="single" w:sz="24" w:space="0" w:color="CFDAE3"/>
                    <w:left w:val="single" w:sz="24" w:space="0" w:color="CFDAE3"/>
                    <w:bottom w:val="single" w:sz="24" w:space="0" w:color="CFDAE3"/>
                    <w:right w:val="single" w:sz="24" w:space="0" w:color="CFDAE3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E3724" w:rsidRPr="003E3724" w:rsidRDefault="003E3724" w:rsidP="009C567C">
                  <w:pPr>
                    <w:jc w:val="center"/>
                    <w:rPr>
                      <w:rFonts w:ascii="Anonymous Pro" w:hAnsi="Anonymous Pro"/>
                    </w:rPr>
                  </w:pPr>
                  <w:r w:rsidRPr="003E3724">
                    <w:rPr>
                      <w:rFonts w:ascii="Anonymous Pro" w:hAnsi="Anonymous Pro"/>
                    </w:rPr>
                    <w:t>300</w:t>
                  </w:r>
                </w:p>
              </w:tc>
              <w:tc>
                <w:tcPr>
                  <w:tcW w:w="0" w:type="auto"/>
                  <w:tcBorders>
                    <w:top w:val="single" w:sz="24" w:space="0" w:color="CFDAE3"/>
                    <w:left w:val="single" w:sz="24" w:space="0" w:color="CFDAE3"/>
                    <w:bottom w:val="single" w:sz="24" w:space="0" w:color="CFDAE3"/>
                    <w:right w:val="single" w:sz="24" w:space="0" w:color="CFDAE3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E3724" w:rsidRPr="003E3724" w:rsidRDefault="003E3724" w:rsidP="009C567C">
                  <w:pPr>
                    <w:jc w:val="center"/>
                    <w:rPr>
                      <w:rFonts w:ascii="Anonymous Pro" w:hAnsi="Anonymous Pro"/>
                    </w:rPr>
                  </w:pPr>
                  <w:r w:rsidRPr="003E3724">
                    <w:rPr>
                      <w:rFonts w:ascii="Anonymous Pro" w:hAnsi="Anonymous Pro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24" w:space="0" w:color="CFDAE3"/>
                    <w:left w:val="single" w:sz="24" w:space="0" w:color="CFDAE3"/>
                    <w:bottom w:val="single" w:sz="24" w:space="0" w:color="CFDAE3"/>
                    <w:right w:val="single" w:sz="24" w:space="0" w:color="CFDAE3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E3724" w:rsidRPr="003E3724" w:rsidRDefault="003E3724" w:rsidP="009C567C">
                  <w:pPr>
                    <w:jc w:val="center"/>
                    <w:rPr>
                      <w:rFonts w:ascii="Anonymous Pro" w:hAnsi="Anonymous Pro"/>
                    </w:rPr>
                  </w:pPr>
                  <w:r w:rsidRPr="003E3724">
                    <w:rPr>
                      <w:rFonts w:ascii="Anonymous Pro" w:hAnsi="Anonymous Pro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24" w:space="0" w:color="CFDAE3"/>
                    <w:left w:val="single" w:sz="24" w:space="0" w:color="CFDAE3"/>
                    <w:bottom w:val="single" w:sz="24" w:space="0" w:color="CFDAE3"/>
                    <w:right w:val="single" w:sz="24" w:space="0" w:color="CFDAE3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E3724" w:rsidRPr="003E3724" w:rsidRDefault="003E3724" w:rsidP="009C567C">
                  <w:pPr>
                    <w:jc w:val="center"/>
                    <w:rPr>
                      <w:rFonts w:ascii="Anonymous Pro" w:hAnsi="Anonymous Pro"/>
                    </w:rPr>
                  </w:pPr>
                  <w:r w:rsidRPr="003E3724">
                    <w:rPr>
                      <w:rFonts w:ascii="Anonymous Pro" w:hAnsi="Anonymous Pro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24" w:space="0" w:color="CFDAE3"/>
                    <w:left w:val="single" w:sz="24" w:space="0" w:color="CFDAE3"/>
                    <w:bottom w:val="single" w:sz="24" w:space="0" w:color="CFDAE3"/>
                    <w:right w:val="single" w:sz="24" w:space="0" w:color="CFDAE3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E3724" w:rsidRPr="003E3724" w:rsidRDefault="003E3724" w:rsidP="009C567C">
                  <w:pPr>
                    <w:jc w:val="center"/>
                    <w:rPr>
                      <w:rFonts w:ascii="Anonymous Pro" w:hAnsi="Anonymous Pro"/>
                    </w:rPr>
                  </w:pPr>
                  <w:r w:rsidRPr="003E3724">
                    <w:rPr>
                      <w:rFonts w:ascii="Anonymous Pro" w:hAnsi="Anonymous Pro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single" w:sz="24" w:space="0" w:color="CFDAE3"/>
                    <w:left w:val="single" w:sz="24" w:space="0" w:color="CFDAE3"/>
                    <w:bottom w:val="single" w:sz="24" w:space="0" w:color="CFDAE3"/>
                    <w:right w:val="single" w:sz="24" w:space="0" w:color="CFDAE3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E3724" w:rsidRPr="003E3724" w:rsidRDefault="003E3724" w:rsidP="009C567C">
                  <w:pPr>
                    <w:jc w:val="center"/>
                    <w:rPr>
                      <w:rFonts w:ascii="Anonymous Pro" w:hAnsi="Anonymous Pro"/>
                    </w:rPr>
                  </w:pPr>
                  <w:r w:rsidRPr="003E3724">
                    <w:rPr>
                      <w:rFonts w:ascii="Anonymous Pro" w:hAnsi="Anonymous Pro"/>
                    </w:rPr>
                    <w:t>30</w:t>
                  </w:r>
                </w:p>
              </w:tc>
            </w:tr>
            <w:tr w:rsidR="003E3724" w:rsidRPr="003E3724" w:rsidTr="003E3724">
              <w:trPr>
                <w:cantSplit/>
                <w:trHeight w:val="34"/>
                <w:jc w:val="center"/>
              </w:trPr>
              <w:tc>
                <w:tcPr>
                  <w:tcW w:w="0" w:type="auto"/>
                  <w:tcBorders>
                    <w:top w:val="single" w:sz="24" w:space="0" w:color="CFDAE3"/>
                    <w:left w:val="single" w:sz="24" w:space="0" w:color="CFDAE3"/>
                    <w:bottom w:val="single" w:sz="24" w:space="0" w:color="CFDAE3"/>
                    <w:right w:val="single" w:sz="24" w:space="0" w:color="CFDAE3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E3724" w:rsidRPr="003E3724" w:rsidRDefault="003E3724" w:rsidP="009C567C">
                  <w:pPr>
                    <w:rPr>
                      <w:rFonts w:ascii="Anonymous Pro" w:hAnsi="Anonymous Pro"/>
                    </w:rPr>
                  </w:pPr>
                  <w:r w:rsidRPr="003E3724">
                    <w:rPr>
                      <w:rFonts w:ascii="Anonymous Pro" w:hAnsi="Anonymous Pro"/>
                    </w:rPr>
                    <w:t>Tech</w:t>
                  </w:r>
                </w:p>
              </w:tc>
              <w:tc>
                <w:tcPr>
                  <w:tcW w:w="0" w:type="auto"/>
                  <w:tcBorders>
                    <w:top w:val="single" w:sz="24" w:space="0" w:color="CFDAE3"/>
                    <w:left w:val="single" w:sz="24" w:space="0" w:color="CFDAE3"/>
                    <w:bottom w:val="single" w:sz="24" w:space="0" w:color="CFDAE3"/>
                    <w:right w:val="single" w:sz="24" w:space="0" w:color="CFDAE3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E3724" w:rsidRPr="003E3724" w:rsidRDefault="003E3724" w:rsidP="009C567C">
                  <w:pPr>
                    <w:jc w:val="center"/>
                    <w:rPr>
                      <w:rFonts w:ascii="Anonymous Pro" w:hAnsi="Anonymous Pro"/>
                    </w:rPr>
                  </w:pPr>
                  <w:r w:rsidRPr="003E3724">
                    <w:rPr>
                      <w:rFonts w:ascii="Anonymous Pro" w:hAnsi="Anonymous Pro"/>
                    </w:rPr>
                    <w:t>350</w:t>
                  </w:r>
                </w:p>
              </w:tc>
              <w:tc>
                <w:tcPr>
                  <w:tcW w:w="0" w:type="auto"/>
                  <w:tcBorders>
                    <w:top w:val="single" w:sz="24" w:space="0" w:color="CFDAE3"/>
                    <w:left w:val="single" w:sz="24" w:space="0" w:color="CFDAE3"/>
                    <w:bottom w:val="single" w:sz="24" w:space="0" w:color="CFDAE3"/>
                    <w:right w:val="single" w:sz="24" w:space="0" w:color="CFDAE3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E3724" w:rsidRPr="003E3724" w:rsidRDefault="003E3724" w:rsidP="009C567C">
                  <w:pPr>
                    <w:jc w:val="center"/>
                    <w:rPr>
                      <w:rFonts w:ascii="Anonymous Pro" w:hAnsi="Anonymous Pro"/>
                    </w:rPr>
                  </w:pPr>
                  <w:r w:rsidRPr="003E3724">
                    <w:rPr>
                      <w:rFonts w:ascii="Anonymous Pro" w:hAnsi="Anonymous Pro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24" w:space="0" w:color="CFDAE3"/>
                    <w:left w:val="single" w:sz="24" w:space="0" w:color="CFDAE3"/>
                    <w:bottom w:val="single" w:sz="24" w:space="0" w:color="CFDAE3"/>
                    <w:right w:val="single" w:sz="24" w:space="0" w:color="CFDAE3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E3724" w:rsidRPr="003E3724" w:rsidRDefault="003E3724" w:rsidP="009C567C">
                  <w:pPr>
                    <w:jc w:val="center"/>
                    <w:rPr>
                      <w:rFonts w:ascii="Anonymous Pro" w:hAnsi="Anonymous Pro"/>
                    </w:rPr>
                  </w:pPr>
                  <w:r w:rsidRPr="003E3724">
                    <w:rPr>
                      <w:rFonts w:ascii="Anonymous Pro" w:hAnsi="Anonymous Pro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single" w:sz="24" w:space="0" w:color="CFDAE3"/>
                    <w:left w:val="single" w:sz="24" w:space="0" w:color="CFDAE3"/>
                    <w:bottom w:val="single" w:sz="24" w:space="0" w:color="CFDAE3"/>
                    <w:right w:val="single" w:sz="24" w:space="0" w:color="CFDAE3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E3724" w:rsidRPr="003E3724" w:rsidRDefault="003E3724" w:rsidP="009C567C">
                  <w:pPr>
                    <w:jc w:val="center"/>
                    <w:rPr>
                      <w:rFonts w:ascii="Anonymous Pro" w:hAnsi="Anonymous Pro"/>
                    </w:rPr>
                  </w:pPr>
                  <w:r w:rsidRPr="003E3724">
                    <w:rPr>
                      <w:rFonts w:ascii="Anonymous Pro" w:hAnsi="Anonymous Pro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single" w:sz="24" w:space="0" w:color="CFDAE3"/>
                    <w:left w:val="single" w:sz="24" w:space="0" w:color="CFDAE3"/>
                    <w:bottom w:val="single" w:sz="24" w:space="0" w:color="CFDAE3"/>
                    <w:right w:val="single" w:sz="24" w:space="0" w:color="CFDAE3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E3724" w:rsidRPr="003E3724" w:rsidRDefault="003E3724" w:rsidP="009C567C">
                  <w:pPr>
                    <w:jc w:val="center"/>
                    <w:rPr>
                      <w:rFonts w:ascii="Anonymous Pro" w:hAnsi="Anonymous Pro"/>
                    </w:rPr>
                  </w:pPr>
                  <w:r w:rsidRPr="003E3724">
                    <w:rPr>
                      <w:rFonts w:ascii="Anonymous Pro" w:hAnsi="Anonymous Pro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single" w:sz="24" w:space="0" w:color="CFDAE3"/>
                    <w:left w:val="single" w:sz="24" w:space="0" w:color="CFDAE3"/>
                    <w:bottom w:val="single" w:sz="24" w:space="0" w:color="CFDAE3"/>
                    <w:right w:val="single" w:sz="24" w:space="0" w:color="CFDAE3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E3724" w:rsidRPr="003E3724" w:rsidRDefault="003E3724" w:rsidP="009C567C">
                  <w:pPr>
                    <w:jc w:val="center"/>
                    <w:rPr>
                      <w:rFonts w:ascii="Anonymous Pro" w:hAnsi="Anonymous Pro"/>
                    </w:rPr>
                  </w:pPr>
                  <w:r w:rsidRPr="003E3724">
                    <w:rPr>
                      <w:rFonts w:ascii="Anonymous Pro" w:hAnsi="Anonymous Pro"/>
                    </w:rPr>
                    <w:t>60</w:t>
                  </w:r>
                </w:p>
              </w:tc>
            </w:tr>
            <w:tr w:rsidR="003E3724" w:rsidRPr="003E3724" w:rsidTr="003E3724">
              <w:trPr>
                <w:cantSplit/>
                <w:trHeight w:val="41"/>
                <w:jc w:val="center"/>
              </w:trPr>
              <w:tc>
                <w:tcPr>
                  <w:tcW w:w="0" w:type="auto"/>
                  <w:tcBorders>
                    <w:top w:val="single" w:sz="24" w:space="0" w:color="CFDAE3"/>
                    <w:left w:val="single" w:sz="24" w:space="0" w:color="CFDAE3"/>
                    <w:bottom w:val="single" w:sz="24" w:space="0" w:color="CFDAE3"/>
                    <w:right w:val="single" w:sz="24" w:space="0" w:color="CFDAE3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E3724" w:rsidRPr="003E3724" w:rsidRDefault="003E3724" w:rsidP="009C567C">
                  <w:pPr>
                    <w:rPr>
                      <w:rFonts w:ascii="Anonymous Pro" w:hAnsi="Anonymous Pro"/>
                    </w:rPr>
                  </w:pPr>
                  <w:r w:rsidRPr="003E3724">
                    <w:rPr>
                      <w:rFonts w:ascii="Anonymous Pro" w:hAnsi="Anonymous Pro"/>
                    </w:rPr>
                    <w:t>Business</w:t>
                  </w:r>
                </w:p>
              </w:tc>
              <w:tc>
                <w:tcPr>
                  <w:tcW w:w="0" w:type="auto"/>
                  <w:tcBorders>
                    <w:top w:val="single" w:sz="24" w:space="0" w:color="CFDAE3"/>
                    <w:left w:val="single" w:sz="24" w:space="0" w:color="CFDAE3"/>
                    <w:bottom w:val="single" w:sz="24" w:space="0" w:color="CFDAE3"/>
                    <w:right w:val="single" w:sz="24" w:space="0" w:color="CFDAE3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E3724" w:rsidRPr="003E3724" w:rsidRDefault="003E3724" w:rsidP="009C567C">
                  <w:pPr>
                    <w:jc w:val="center"/>
                    <w:rPr>
                      <w:rFonts w:ascii="Anonymous Pro" w:hAnsi="Anonymous Pro"/>
                    </w:rPr>
                  </w:pPr>
                  <w:r w:rsidRPr="003E3724">
                    <w:rPr>
                      <w:rFonts w:ascii="Anonymous Pro" w:hAnsi="Anonymous Pro"/>
                    </w:rPr>
                    <w:t>375</w:t>
                  </w:r>
                </w:p>
              </w:tc>
              <w:tc>
                <w:tcPr>
                  <w:tcW w:w="0" w:type="auto"/>
                  <w:tcBorders>
                    <w:top w:val="single" w:sz="24" w:space="0" w:color="CFDAE3"/>
                    <w:left w:val="single" w:sz="24" w:space="0" w:color="CFDAE3"/>
                    <w:bottom w:val="single" w:sz="24" w:space="0" w:color="CFDAE3"/>
                    <w:right w:val="single" w:sz="24" w:space="0" w:color="CFDAE3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E3724" w:rsidRPr="003E3724" w:rsidRDefault="003E3724" w:rsidP="009C567C">
                  <w:pPr>
                    <w:jc w:val="center"/>
                    <w:rPr>
                      <w:rFonts w:ascii="Anonymous Pro" w:hAnsi="Anonymous Pro"/>
                    </w:rPr>
                  </w:pPr>
                  <w:r w:rsidRPr="003E3724">
                    <w:rPr>
                      <w:rFonts w:ascii="Anonymous Pro" w:hAnsi="Anonymous Pro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single" w:sz="24" w:space="0" w:color="CFDAE3"/>
                    <w:left w:val="single" w:sz="24" w:space="0" w:color="CFDAE3"/>
                    <w:bottom w:val="single" w:sz="24" w:space="0" w:color="CFDAE3"/>
                    <w:right w:val="single" w:sz="24" w:space="0" w:color="CFDAE3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E3724" w:rsidRPr="003E3724" w:rsidRDefault="003E3724" w:rsidP="009C567C">
                  <w:pPr>
                    <w:jc w:val="center"/>
                    <w:rPr>
                      <w:rFonts w:ascii="Anonymous Pro" w:hAnsi="Anonymous Pro"/>
                    </w:rPr>
                  </w:pPr>
                  <w:r w:rsidRPr="003E3724">
                    <w:rPr>
                      <w:rFonts w:ascii="Anonymous Pro" w:hAnsi="Anonymous Pro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single" w:sz="24" w:space="0" w:color="CFDAE3"/>
                    <w:left w:val="single" w:sz="24" w:space="0" w:color="CFDAE3"/>
                    <w:bottom w:val="single" w:sz="24" w:space="0" w:color="CFDAE3"/>
                    <w:right w:val="single" w:sz="24" w:space="0" w:color="CFDAE3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E3724" w:rsidRPr="003E3724" w:rsidRDefault="003E3724" w:rsidP="009C567C">
                  <w:pPr>
                    <w:jc w:val="center"/>
                    <w:rPr>
                      <w:rFonts w:ascii="Anonymous Pro" w:hAnsi="Anonymous Pro"/>
                    </w:rPr>
                  </w:pPr>
                  <w:r w:rsidRPr="003E3724">
                    <w:rPr>
                      <w:rFonts w:ascii="Anonymous Pro" w:hAnsi="Anonymous Pro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single" w:sz="24" w:space="0" w:color="CFDAE3"/>
                    <w:left w:val="single" w:sz="24" w:space="0" w:color="CFDAE3"/>
                    <w:bottom w:val="single" w:sz="24" w:space="0" w:color="CFDAE3"/>
                    <w:right w:val="single" w:sz="24" w:space="0" w:color="CFDAE3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E3724" w:rsidRPr="003E3724" w:rsidRDefault="003E3724" w:rsidP="009C567C">
                  <w:pPr>
                    <w:jc w:val="center"/>
                    <w:rPr>
                      <w:rFonts w:ascii="Anonymous Pro" w:hAnsi="Anonymous Pro"/>
                    </w:rPr>
                  </w:pPr>
                  <w:r w:rsidRPr="003E3724">
                    <w:rPr>
                      <w:rFonts w:ascii="Anonymous Pro" w:hAnsi="Anonymous Pro"/>
                    </w:rPr>
                    <w:t>60</w:t>
                  </w:r>
                </w:p>
              </w:tc>
              <w:tc>
                <w:tcPr>
                  <w:tcW w:w="0" w:type="auto"/>
                  <w:tcBorders>
                    <w:top w:val="single" w:sz="24" w:space="0" w:color="CFDAE3"/>
                    <w:left w:val="single" w:sz="24" w:space="0" w:color="CFDAE3"/>
                    <w:bottom w:val="single" w:sz="24" w:space="0" w:color="CFDAE3"/>
                    <w:right w:val="single" w:sz="24" w:space="0" w:color="CFDAE3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E3724" w:rsidRPr="003E3724" w:rsidRDefault="003E3724" w:rsidP="009C567C">
                  <w:pPr>
                    <w:jc w:val="center"/>
                    <w:rPr>
                      <w:rFonts w:ascii="Anonymous Pro" w:hAnsi="Anonymous Pro"/>
                    </w:rPr>
                  </w:pPr>
                  <w:r w:rsidRPr="003E3724">
                    <w:rPr>
                      <w:rFonts w:ascii="Anonymous Pro" w:hAnsi="Anonymous Pro"/>
                    </w:rPr>
                    <w:t>70</w:t>
                  </w:r>
                </w:p>
              </w:tc>
            </w:tr>
            <w:tr w:rsidR="003E3724" w:rsidRPr="003E3724" w:rsidTr="003E3724">
              <w:trPr>
                <w:cantSplit/>
                <w:trHeight w:val="317"/>
                <w:jc w:val="center"/>
              </w:trPr>
              <w:tc>
                <w:tcPr>
                  <w:tcW w:w="0" w:type="auto"/>
                  <w:tcBorders>
                    <w:top w:val="single" w:sz="24" w:space="0" w:color="CFDAE3"/>
                    <w:left w:val="single" w:sz="24" w:space="0" w:color="CFDAE3"/>
                    <w:bottom w:val="single" w:sz="24" w:space="0" w:color="CFDAE3"/>
                    <w:right w:val="single" w:sz="24" w:space="0" w:color="CFDAE3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E3724" w:rsidRPr="003E3724" w:rsidRDefault="003E3724" w:rsidP="009C567C">
                  <w:pPr>
                    <w:rPr>
                      <w:rFonts w:ascii="Anonymous Pro" w:hAnsi="Anonymous Pro"/>
                    </w:rPr>
                  </w:pPr>
                  <w:r w:rsidRPr="003E3724">
                    <w:rPr>
                      <w:rFonts w:ascii="Anonymous Pro" w:hAnsi="Anonymous Pro"/>
                    </w:rPr>
                    <w:t>Music</w:t>
                  </w:r>
                </w:p>
              </w:tc>
              <w:tc>
                <w:tcPr>
                  <w:tcW w:w="0" w:type="auto"/>
                  <w:tcBorders>
                    <w:top w:val="single" w:sz="24" w:space="0" w:color="CFDAE3"/>
                    <w:left w:val="single" w:sz="24" w:space="0" w:color="CFDAE3"/>
                    <w:bottom w:val="single" w:sz="24" w:space="0" w:color="CFDAE3"/>
                    <w:right w:val="single" w:sz="24" w:space="0" w:color="CFDAE3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E3724" w:rsidRPr="003E3724" w:rsidRDefault="003E3724" w:rsidP="009C567C">
                  <w:pPr>
                    <w:jc w:val="center"/>
                    <w:rPr>
                      <w:rFonts w:ascii="Anonymous Pro" w:hAnsi="Anonymous Pro"/>
                    </w:rPr>
                  </w:pPr>
                  <w:r w:rsidRPr="003E3724">
                    <w:rPr>
                      <w:rFonts w:ascii="Anonymous Pro" w:hAnsi="Anonymous Pro"/>
                    </w:rPr>
                    <w:t>400</w:t>
                  </w:r>
                </w:p>
              </w:tc>
              <w:tc>
                <w:tcPr>
                  <w:tcW w:w="0" w:type="auto"/>
                  <w:tcBorders>
                    <w:top w:val="single" w:sz="24" w:space="0" w:color="CFDAE3"/>
                    <w:left w:val="single" w:sz="24" w:space="0" w:color="CFDAE3"/>
                    <w:bottom w:val="single" w:sz="24" w:space="0" w:color="CFDAE3"/>
                    <w:right w:val="single" w:sz="24" w:space="0" w:color="CFDAE3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E3724" w:rsidRPr="003E3724" w:rsidRDefault="003E3724" w:rsidP="009C567C">
                  <w:pPr>
                    <w:jc w:val="center"/>
                    <w:rPr>
                      <w:rFonts w:ascii="Anonymous Pro" w:hAnsi="Anonymous Pro"/>
                    </w:rPr>
                  </w:pPr>
                  <w:r w:rsidRPr="003E3724">
                    <w:rPr>
                      <w:rFonts w:ascii="Anonymous Pro" w:hAnsi="Anonymous Pro"/>
                    </w:rPr>
                    <w:t>85</w:t>
                  </w:r>
                </w:p>
              </w:tc>
              <w:tc>
                <w:tcPr>
                  <w:tcW w:w="0" w:type="auto"/>
                  <w:tcBorders>
                    <w:top w:val="single" w:sz="24" w:space="0" w:color="CFDAE3"/>
                    <w:left w:val="single" w:sz="24" w:space="0" w:color="CFDAE3"/>
                    <w:bottom w:val="single" w:sz="24" w:space="0" w:color="CFDAE3"/>
                    <w:right w:val="single" w:sz="24" w:space="0" w:color="CFDAE3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E3724" w:rsidRPr="003E3724" w:rsidRDefault="003E3724" w:rsidP="009C567C">
                  <w:pPr>
                    <w:jc w:val="center"/>
                    <w:rPr>
                      <w:rFonts w:ascii="Anonymous Pro" w:hAnsi="Anonymous Pro"/>
                    </w:rPr>
                  </w:pPr>
                  <w:r w:rsidRPr="003E3724">
                    <w:rPr>
                      <w:rFonts w:ascii="Anonymous Pro" w:hAnsi="Anonymous Pro"/>
                    </w:rPr>
                    <w:t>95</w:t>
                  </w:r>
                </w:p>
              </w:tc>
              <w:tc>
                <w:tcPr>
                  <w:tcW w:w="0" w:type="auto"/>
                  <w:tcBorders>
                    <w:top w:val="single" w:sz="24" w:space="0" w:color="CFDAE3"/>
                    <w:left w:val="single" w:sz="24" w:space="0" w:color="CFDAE3"/>
                    <w:bottom w:val="single" w:sz="24" w:space="0" w:color="CFDAE3"/>
                    <w:right w:val="single" w:sz="24" w:space="0" w:color="CFDAE3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E3724" w:rsidRPr="003E3724" w:rsidRDefault="003E3724" w:rsidP="009C567C">
                  <w:pPr>
                    <w:jc w:val="center"/>
                    <w:rPr>
                      <w:rFonts w:ascii="Anonymous Pro" w:hAnsi="Anonymous Pro"/>
                    </w:rPr>
                  </w:pPr>
                  <w:r w:rsidRPr="003E3724">
                    <w:rPr>
                      <w:rFonts w:ascii="Anonymous Pro" w:hAnsi="Anonymous Pro"/>
                    </w:rPr>
                    <w:t>110</w:t>
                  </w:r>
                </w:p>
              </w:tc>
              <w:tc>
                <w:tcPr>
                  <w:tcW w:w="0" w:type="auto"/>
                  <w:tcBorders>
                    <w:top w:val="single" w:sz="24" w:space="0" w:color="CFDAE3"/>
                    <w:left w:val="single" w:sz="24" w:space="0" w:color="CFDAE3"/>
                    <w:bottom w:val="single" w:sz="24" w:space="0" w:color="CFDAE3"/>
                    <w:right w:val="single" w:sz="24" w:space="0" w:color="CFDAE3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E3724" w:rsidRPr="003E3724" w:rsidRDefault="003E3724" w:rsidP="009C567C">
                  <w:pPr>
                    <w:jc w:val="center"/>
                    <w:rPr>
                      <w:rFonts w:ascii="Anonymous Pro" w:hAnsi="Anonymous Pro"/>
                    </w:rPr>
                  </w:pPr>
                  <w:r w:rsidRPr="003E3724">
                    <w:rPr>
                      <w:rFonts w:ascii="Anonymous Pro" w:hAnsi="Anonymous Pro"/>
                    </w:rPr>
                    <w:t>130</w:t>
                  </w:r>
                </w:p>
              </w:tc>
              <w:tc>
                <w:tcPr>
                  <w:tcW w:w="0" w:type="auto"/>
                  <w:tcBorders>
                    <w:top w:val="single" w:sz="24" w:space="0" w:color="CFDAE3"/>
                    <w:left w:val="single" w:sz="24" w:space="0" w:color="CFDAE3"/>
                    <w:bottom w:val="single" w:sz="24" w:space="0" w:color="CFDAE3"/>
                    <w:right w:val="single" w:sz="24" w:space="0" w:color="CFDAE3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E3724" w:rsidRPr="003E3724" w:rsidRDefault="003E3724" w:rsidP="009C567C">
                  <w:pPr>
                    <w:jc w:val="center"/>
                    <w:rPr>
                      <w:rFonts w:ascii="Anonymous Pro" w:hAnsi="Anonymous Pro"/>
                    </w:rPr>
                  </w:pPr>
                  <w:r w:rsidRPr="003E3724">
                    <w:rPr>
                      <w:rFonts w:ascii="Anonymous Pro" w:hAnsi="Anonymous Pro"/>
                    </w:rPr>
                    <w:t>210</w:t>
                  </w:r>
                </w:p>
              </w:tc>
            </w:tr>
            <w:tr w:rsidR="003E3724" w:rsidRPr="003E3724" w:rsidTr="003E3724">
              <w:trPr>
                <w:cantSplit/>
                <w:trHeight w:val="252"/>
                <w:jc w:val="center"/>
              </w:trPr>
              <w:tc>
                <w:tcPr>
                  <w:tcW w:w="0" w:type="auto"/>
                  <w:tcBorders>
                    <w:top w:val="single" w:sz="24" w:space="0" w:color="CFDAE3"/>
                    <w:left w:val="single" w:sz="24" w:space="0" w:color="CFDAE3"/>
                    <w:bottom w:val="single" w:sz="24" w:space="0" w:color="CFDAE3"/>
                    <w:right w:val="single" w:sz="24" w:space="0" w:color="CFDAE3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E3724" w:rsidRPr="003E3724" w:rsidRDefault="003E3724" w:rsidP="009C567C">
                  <w:pPr>
                    <w:rPr>
                      <w:rFonts w:ascii="Anonymous Pro" w:hAnsi="Anonymous Pro"/>
                    </w:rPr>
                  </w:pPr>
                  <w:r w:rsidRPr="003E3724">
                    <w:rPr>
                      <w:rFonts w:ascii="Anonymous Pro" w:hAnsi="Anonymous Pro"/>
                    </w:rPr>
                    <w:t>Naughty</w:t>
                  </w:r>
                </w:p>
              </w:tc>
              <w:tc>
                <w:tcPr>
                  <w:tcW w:w="0" w:type="auto"/>
                  <w:tcBorders>
                    <w:top w:val="single" w:sz="24" w:space="0" w:color="CFDAE3"/>
                    <w:left w:val="single" w:sz="24" w:space="0" w:color="CFDAE3"/>
                    <w:bottom w:val="single" w:sz="24" w:space="0" w:color="CFDAE3"/>
                    <w:right w:val="single" w:sz="24" w:space="0" w:color="CFDAE3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E3724" w:rsidRPr="003E3724" w:rsidRDefault="003E3724" w:rsidP="009C567C">
                  <w:pPr>
                    <w:jc w:val="center"/>
                    <w:rPr>
                      <w:rFonts w:ascii="Anonymous Pro" w:hAnsi="Anonymous Pro"/>
                    </w:rPr>
                  </w:pPr>
                  <w:r w:rsidRPr="003E3724">
                    <w:rPr>
                      <w:rFonts w:ascii="Anonymous Pro" w:hAnsi="Anonymous Pro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single" w:sz="24" w:space="0" w:color="CFDAE3"/>
                    <w:left w:val="single" w:sz="24" w:space="0" w:color="CFDAE3"/>
                    <w:bottom w:val="single" w:sz="24" w:space="0" w:color="CFDAE3"/>
                    <w:right w:val="single" w:sz="24" w:space="0" w:color="CFDAE3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E3724" w:rsidRPr="003E3724" w:rsidRDefault="003E3724" w:rsidP="009C567C">
                  <w:pPr>
                    <w:jc w:val="center"/>
                    <w:rPr>
                      <w:rFonts w:ascii="Anonymous Pro" w:hAnsi="Anonymous Pro"/>
                    </w:rPr>
                  </w:pPr>
                  <w:r w:rsidRPr="003E3724">
                    <w:rPr>
                      <w:rFonts w:ascii="Anonymous Pro" w:hAnsi="Anonymous Pro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single" w:sz="24" w:space="0" w:color="CFDAE3"/>
                    <w:left w:val="single" w:sz="24" w:space="0" w:color="CFDAE3"/>
                    <w:bottom w:val="single" w:sz="24" w:space="0" w:color="CFDAE3"/>
                    <w:right w:val="single" w:sz="24" w:space="0" w:color="CFDAE3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E3724" w:rsidRPr="003E3724" w:rsidRDefault="003E3724" w:rsidP="009C567C">
                  <w:pPr>
                    <w:jc w:val="center"/>
                    <w:rPr>
                      <w:rFonts w:ascii="Anonymous Pro" w:hAnsi="Anonymous Pro"/>
                    </w:rPr>
                  </w:pPr>
                  <w:r w:rsidRPr="003E3724">
                    <w:rPr>
                      <w:rFonts w:ascii="Anonymous Pro" w:hAnsi="Anonymous Pro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top w:val="single" w:sz="24" w:space="0" w:color="CFDAE3"/>
                    <w:left w:val="single" w:sz="24" w:space="0" w:color="CFDAE3"/>
                    <w:bottom w:val="single" w:sz="24" w:space="0" w:color="CFDAE3"/>
                    <w:right w:val="single" w:sz="24" w:space="0" w:color="CFDAE3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E3724" w:rsidRPr="003E3724" w:rsidRDefault="003E3724" w:rsidP="009C567C">
                  <w:pPr>
                    <w:jc w:val="center"/>
                    <w:rPr>
                      <w:rFonts w:ascii="Anonymous Pro" w:hAnsi="Anonymous Pro"/>
                    </w:rPr>
                  </w:pPr>
                  <w:r w:rsidRPr="003E3724">
                    <w:rPr>
                      <w:rFonts w:ascii="Anonymous Pro" w:hAnsi="Anonymous Pro"/>
                    </w:rPr>
                    <w:t>300</w:t>
                  </w:r>
                </w:p>
              </w:tc>
              <w:tc>
                <w:tcPr>
                  <w:tcW w:w="0" w:type="auto"/>
                  <w:tcBorders>
                    <w:top w:val="single" w:sz="24" w:space="0" w:color="CFDAE3"/>
                    <w:left w:val="single" w:sz="24" w:space="0" w:color="CFDAE3"/>
                    <w:bottom w:val="single" w:sz="24" w:space="0" w:color="CFDAE3"/>
                    <w:right w:val="single" w:sz="24" w:space="0" w:color="CFDAE3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E3724" w:rsidRPr="003E3724" w:rsidRDefault="003E3724" w:rsidP="009C567C">
                  <w:pPr>
                    <w:jc w:val="center"/>
                    <w:rPr>
                      <w:rFonts w:ascii="Anonymous Pro" w:hAnsi="Anonymous Pro"/>
                    </w:rPr>
                  </w:pPr>
                  <w:r w:rsidRPr="003E3724">
                    <w:rPr>
                      <w:rFonts w:ascii="Anonymous Pro" w:hAnsi="Anonymous Pro"/>
                    </w:rPr>
                    <w:t>400</w:t>
                  </w:r>
                </w:p>
              </w:tc>
              <w:tc>
                <w:tcPr>
                  <w:tcW w:w="0" w:type="auto"/>
                  <w:tcBorders>
                    <w:top w:val="single" w:sz="24" w:space="0" w:color="CFDAE3"/>
                    <w:left w:val="single" w:sz="24" w:space="0" w:color="CFDAE3"/>
                    <w:bottom w:val="single" w:sz="24" w:space="0" w:color="CFDAE3"/>
                    <w:right w:val="single" w:sz="24" w:space="0" w:color="CFDAE3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E3724" w:rsidRPr="003E3724" w:rsidRDefault="003E3724" w:rsidP="009C567C">
                  <w:pPr>
                    <w:jc w:val="center"/>
                    <w:rPr>
                      <w:rFonts w:ascii="Anonymous Pro" w:hAnsi="Anonymous Pro"/>
                    </w:rPr>
                  </w:pPr>
                  <w:r w:rsidRPr="003E3724">
                    <w:rPr>
                      <w:rFonts w:ascii="Anonymous Pro" w:hAnsi="Anonymous Pro"/>
                    </w:rPr>
                    <w:t>500</w:t>
                  </w:r>
                </w:p>
              </w:tc>
            </w:tr>
          </w:tbl>
          <w:p w:rsidR="003E3724" w:rsidRPr="003E3724" w:rsidRDefault="003E3724" w:rsidP="003E3724">
            <w:pPr>
              <w:pStyle w:val="NoSpacing"/>
              <w:rPr>
                <w:rFonts w:ascii="Anonymous Pro" w:hAnsi="Anonymous Pro"/>
              </w:rPr>
            </w:pPr>
          </w:p>
          <w:p w:rsidR="003E3724" w:rsidRPr="003E3724" w:rsidRDefault="003E3724" w:rsidP="003E3724">
            <w:pPr>
              <w:pStyle w:val="NoSpacing"/>
              <w:numPr>
                <w:ilvl w:val="0"/>
                <w:numId w:val="4"/>
              </w:numPr>
              <w:rPr>
                <w:rFonts w:ascii="Anonymous Pro" w:hAnsi="Anonymous Pro"/>
              </w:rPr>
            </w:pPr>
            <w:r w:rsidRPr="003E3724">
              <w:rPr>
                <w:rFonts w:ascii="Anonymous Pro" w:hAnsi="Anonymous Pro"/>
              </w:rPr>
              <w:t>Write a program that automatically creates a unique 5-digit customer number.</w:t>
            </w:r>
          </w:p>
          <w:p w:rsidR="003E3724" w:rsidRPr="003E3724" w:rsidRDefault="003E3724" w:rsidP="003E3724">
            <w:pPr>
              <w:pStyle w:val="NoSpacing"/>
              <w:numPr>
                <w:ilvl w:val="0"/>
                <w:numId w:val="4"/>
              </w:numPr>
              <w:rPr>
                <w:rFonts w:ascii="Anonymous Pro" w:hAnsi="Anonymous Pro"/>
              </w:rPr>
            </w:pPr>
            <w:r w:rsidRPr="003E3724">
              <w:rPr>
                <w:rFonts w:ascii="Anonymous Pro" w:hAnsi="Anonymous Pro"/>
              </w:rPr>
              <w:t>Store customer data: Last &amp; first name, company name, address, city, state, zip, phone.</w:t>
            </w:r>
          </w:p>
          <w:p w:rsidR="003E3724" w:rsidRPr="003E3724" w:rsidRDefault="003E3724" w:rsidP="003E3724">
            <w:pPr>
              <w:pStyle w:val="NoSpacing"/>
              <w:numPr>
                <w:ilvl w:val="0"/>
                <w:numId w:val="4"/>
              </w:numPr>
              <w:rPr>
                <w:rFonts w:ascii="Anonymous Pro" w:hAnsi="Anonymous Pro"/>
              </w:rPr>
            </w:pPr>
            <w:r w:rsidRPr="003E3724">
              <w:rPr>
                <w:rFonts w:ascii="Anonymous Pro" w:hAnsi="Anonymous Pro"/>
              </w:rPr>
              <w:t>Allow customer to choose design type and have features with prices displayed.</w:t>
            </w:r>
          </w:p>
          <w:p w:rsidR="003E3724" w:rsidRPr="003E3724" w:rsidRDefault="003E3724" w:rsidP="003E3724">
            <w:pPr>
              <w:pStyle w:val="NoSpacing"/>
              <w:numPr>
                <w:ilvl w:val="0"/>
                <w:numId w:val="4"/>
              </w:numPr>
              <w:rPr>
                <w:rFonts w:ascii="Anonymous Pro" w:hAnsi="Anonymous Pro"/>
              </w:rPr>
            </w:pPr>
            <w:r w:rsidRPr="003E3724">
              <w:rPr>
                <w:rFonts w:ascii="Anonymous Pro" w:hAnsi="Anonymous Pro"/>
              </w:rPr>
              <w:t>Allow customer to select design and features.</w:t>
            </w:r>
          </w:p>
          <w:p w:rsidR="003E3724" w:rsidRPr="003E3724" w:rsidRDefault="003E3724" w:rsidP="003E3724">
            <w:pPr>
              <w:pStyle w:val="NoSpacing"/>
              <w:numPr>
                <w:ilvl w:val="0"/>
                <w:numId w:val="4"/>
              </w:numPr>
              <w:rPr>
                <w:rFonts w:ascii="Anonymous Pro" w:hAnsi="Anonymous Pro"/>
              </w:rPr>
            </w:pPr>
            <w:proofErr w:type="spellStart"/>
            <w:r w:rsidRPr="003E3724">
              <w:rPr>
                <w:rFonts w:ascii="Anonymous Pro" w:hAnsi="Anonymous Pro"/>
              </w:rPr>
              <w:t>Geneterate</w:t>
            </w:r>
            <w:proofErr w:type="spellEnd"/>
            <w:r w:rsidRPr="003E3724">
              <w:rPr>
                <w:rFonts w:ascii="Anonymous Pro" w:hAnsi="Anonymous Pro"/>
              </w:rPr>
              <w:t xml:space="preserve"> a bill of sale for customer.</w:t>
            </w:r>
          </w:p>
          <w:p w:rsidR="003E3724" w:rsidRPr="003E3724" w:rsidRDefault="003E3724" w:rsidP="003E3724">
            <w:pPr>
              <w:pStyle w:val="NoSpacing"/>
              <w:numPr>
                <w:ilvl w:val="0"/>
                <w:numId w:val="4"/>
              </w:numPr>
              <w:rPr>
                <w:rFonts w:ascii="Anonymous Pro" w:hAnsi="Anonymous Pro"/>
              </w:rPr>
            </w:pPr>
            <w:r w:rsidRPr="003E3724">
              <w:rPr>
                <w:rFonts w:ascii="Anonymous Pro" w:hAnsi="Anonymous Pro"/>
              </w:rPr>
              <w:t>Store customer data &amp; order information.</w:t>
            </w:r>
          </w:p>
          <w:p w:rsidR="00586234" w:rsidRDefault="00586234" w:rsidP="00586234">
            <w:pPr>
              <w:rPr>
                <w:sz w:val="28"/>
                <w:szCs w:val="28"/>
              </w:rPr>
            </w:pPr>
          </w:p>
          <w:p w:rsidR="00586234" w:rsidRDefault="00586234" w:rsidP="00586234">
            <w:pPr>
              <w:rPr>
                <w:sz w:val="28"/>
                <w:szCs w:val="28"/>
              </w:rPr>
            </w:pPr>
          </w:p>
          <w:p w:rsidR="00586234" w:rsidRDefault="003E3724" w:rsidP="003E3724">
            <w:pPr>
              <w:pStyle w:val="Title"/>
              <w:pBdr>
                <w:bottom w:val="none" w:sz="0" w:space="0" w:color="auto"/>
              </w:pBdr>
              <w:jc w:val="center"/>
            </w:pPr>
            <w:r>
              <w:rPr>
                <w:noProof/>
              </w:rPr>
              <w:drawing>
                <wp:inline distT="0" distB="0" distL="0" distR="0" wp14:anchorId="2ECBAC9F" wp14:editId="56AA1D63">
                  <wp:extent cx="2235200" cy="1371600"/>
                  <wp:effectExtent l="0" t="0" r="0" b="0"/>
                  <wp:docPr id="1" name="Picture 1" descr="http://www.softdistrict.com/wp-content/uploads/2010/01/web-design-softwa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oftdistrict.com/wp-content/uploads/2010/01/web-design-softw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3013" cy="137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CF51B1" w:rsidRPr="00CF51B1" w:rsidRDefault="00CF51B1" w:rsidP="00CF51B1">
      <w:pPr>
        <w:jc w:val="center"/>
        <w:rPr>
          <w:sz w:val="28"/>
          <w:szCs w:val="28"/>
        </w:rPr>
      </w:pPr>
    </w:p>
    <w:sectPr w:rsidR="00CF51B1" w:rsidRPr="00CF51B1" w:rsidSect="005862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onymous Pro">
    <w:panose1 w:val="02060609030202000504"/>
    <w:charset w:val="00"/>
    <w:family w:val="modern"/>
    <w:pitch w:val="fixed"/>
    <w:sig w:usb0="A00002AF" w:usb1="7000A9CA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1637D"/>
    <w:multiLevelType w:val="hybridMultilevel"/>
    <w:tmpl w:val="00D09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4A237D"/>
    <w:multiLevelType w:val="hybridMultilevel"/>
    <w:tmpl w:val="662E8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47182F"/>
    <w:multiLevelType w:val="hybridMultilevel"/>
    <w:tmpl w:val="DF3EC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085E5D"/>
    <w:multiLevelType w:val="hybridMultilevel"/>
    <w:tmpl w:val="CA9AF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1B1"/>
    <w:rsid w:val="003E3724"/>
    <w:rsid w:val="00586234"/>
    <w:rsid w:val="0069691D"/>
    <w:rsid w:val="00AA28EB"/>
    <w:rsid w:val="00AA2968"/>
    <w:rsid w:val="00AC1698"/>
    <w:rsid w:val="00CF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234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z w:val="32"/>
      <w:szCs w:val="28"/>
      <w:lang w:eastAsia="ko-KR"/>
      <w14:numForm w14:val="old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51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51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1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51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F51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1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51B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862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86234"/>
    <w:rPr>
      <w:rFonts w:asciiTheme="majorHAnsi" w:eastAsiaTheme="majorEastAsia" w:hAnsiTheme="majorHAnsi" w:cstheme="majorBidi"/>
      <w:bCs/>
      <w:color w:val="4F81BD" w:themeColor="accent1"/>
      <w:sz w:val="32"/>
      <w:szCs w:val="28"/>
      <w:lang w:eastAsia="ko-KR"/>
      <w14:numForm w14:val="oldStyle"/>
    </w:rPr>
  </w:style>
  <w:style w:type="character" w:styleId="FollowedHyperlink">
    <w:name w:val="FollowedHyperlink"/>
    <w:basedOn w:val="DefaultParagraphFont"/>
    <w:uiPriority w:val="99"/>
    <w:semiHidden/>
    <w:unhideWhenUsed/>
    <w:rsid w:val="00586234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3E372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234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z w:val="32"/>
      <w:szCs w:val="28"/>
      <w:lang w:eastAsia="ko-KR"/>
      <w14:numForm w14:val="old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51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51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1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51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F51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1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51B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862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86234"/>
    <w:rPr>
      <w:rFonts w:asciiTheme="majorHAnsi" w:eastAsiaTheme="majorEastAsia" w:hAnsiTheme="majorHAnsi" w:cstheme="majorBidi"/>
      <w:bCs/>
      <w:color w:val="4F81BD" w:themeColor="accent1"/>
      <w:sz w:val="32"/>
      <w:szCs w:val="28"/>
      <w:lang w:eastAsia="ko-KR"/>
      <w14:numForm w14:val="oldStyle"/>
    </w:rPr>
  </w:style>
  <w:style w:type="character" w:styleId="FollowedHyperlink">
    <w:name w:val="FollowedHyperlink"/>
    <w:basedOn w:val="DefaultParagraphFont"/>
    <w:uiPriority w:val="99"/>
    <w:semiHidden/>
    <w:unhideWhenUsed/>
    <w:rsid w:val="00586234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3E37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7A202CB5.dotm</Template>
  <TotalTime>0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 Schools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bates.he.z</dc:creator>
  <cp:lastModifiedBy>Howard E. Bates</cp:lastModifiedBy>
  <cp:revision>2</cp:revision>
  <cp:lastPrinted>2014-02-10T12:29:00Z</cp:lastPrinted>
  <dcterms:created xsi:type="dcterms:W3CDTF">2014-02-11T13:05:00Z</dcterms:created>
  <dcterms:modified xsi:type="dcterms:W3CDTF">2014-02-11T13:05:00Z</dcterms:modified>
</cp:coreProperties>
</file>